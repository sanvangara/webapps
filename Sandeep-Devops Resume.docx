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5C5" w:rsidRPr="00D36D89" w:rsidRDefault="003572AF" w:rsidP="002665B5">
      <w:pPr>
        <w:pStyle w:val="ContactInfo"/>
        <w:tabs>
          <w:tab w:val="left" w:pos="9030"/>
        </w:tabs>
        <w:jc w:val="lef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pict>
          <v:shape id="Freeform: Shape 3" o:spid="_x0000_s1026" style="position:absolute;margin-left:0;margin-top:-13.15pt;width:564.75pt;height:52.8pt;z-index:-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coordsize="11295,2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" path="m11295,c11295,,5647,,,,,,18,2131,,2356,1066,2300,660,788,2131,523,3631,330,7300,853,8827,766,10354,679,10781,160,11295,xe" fillcolor="#ccc0d9 [1303]" stroked="f">
            <v:fill opacity="28179f" color2="#ccc0d9 [1303]" o:opacity2="11795f" rotate="t" focus="100%" type="gradient"/>
            <v:path arrowok="t" o:connecttype="custom" o:connectlocs="7172325,0;0,0;0,670560;1353185,148855;5605145,218017;7172325,0" o:connectangles="0,0,0,0,0,0"/>
            <w10:wrap anchorx="margin"/>
          </v:shape>
        </w:pict>
      </w:r>
    </w:p>
    <w:p w:rsidR="00100FB2" w:rsidRDefault="00100FB2"/>
    <w:p w:rsidR="00D36D89" w:rsidRPr="00D36D89" w:rsidRDefault="00D36D89" w:rsidP="0023794A">
      <w:pPr>
        <w:ind w:left="4320"/>
        <w:rPr>
          <w:rFonts w:ascii="Calibri" w:hAnsi="Calibri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 w:rsidRPr="00D36D89">
        <w:rPr>
          <w:rFonts w:ascii="Calibri" w:hAnsi="Calibri"/>
          <w:sz w:val="24"/>
          <w:szCs w:val="24"/>
        </w:rPr>
        <w:tab/>
      </w:r>
      <w:r w:rsidRPr="00D36D89">
        <w:rPr>
          <w:rFonts w:ascii="Calibri" w:hAnsi="Calibri"/>
          <w:sz w:val="24"/>
          <w:szCs w:val="24"/>
        </w:rPr>
        <w:tab/>
      </w:r>
      <w:r w:rsidRPr="00D36D89">
        <w:rPr>
          <w:rFonts w:ascii="Calibri" w:hAnsi="Calibri"/>
          <w:sz w:val="24"/>
          <w:szCs w:val="24"/>
        </w:rPr>
        <w:tab/>
      </w:r>
      <w:r w:rsidRPr="00D36D89">
        <w:rPr>
          <w:rFonts w:ascii="Calibri" w:hAnsi="Calibri"/>
          <w:sz w:val="24"/>
          <w:szCs w:val="24"/>
        </w:rPr>
        <w:tab/>
      </w:r>
      <w:r w:rsidR="0023794A">
        <w:rPr>
          <w:rFonts w:ascii="Calibri" w:hAnsi="Calibri"/>
          <w:sz w:val="24"/>
          <w:szCs w:val="24"/>
        </w:rPr>
        <w:tab/>
      </w:r>
      <w:r w:rsidR="0023794A">
        <w:rPr>
          <w:rFonts w:ascii="Calibri" w:hAnsi="Calibri"/>
          <w:sz w:val="24"/>
          <w:szCs w:val="24"/>
        </w:rPr>
        <w:tab/>
      </w:r>
      <w:r w:rsidRPr="00D36D89">
        <w:rPr>
          <w:rFonts w:ascii="Calibri" w:hAnsi="Calibri"/>
          <w:sz w:val="24"/>
          <w:szCs w:val="24"/>
        </w:rPr>
        <w:tab/>
      </w:r>
      <w:r w:rsidR="0023794A">
        <w:rPr>
          <w:rFonts w:ascii="Calibri" w:hAnsi="Calibri"/>
          <w:sz w:val="24"/>
          <w:szCs w:val="24"/>
        </w:rPr>
        <w:t xml:space="preserve">   </w:t>
      </w:r>
      <w:r w:rsidRPr="00D36D89">
        <w:rPr>
          <w:rFonts w:ascii="Calibri" w:hAnsi="Calibri"/>
          <w:sz w:val="24"/>
          <w:szCs w:val="24"/>
        </w:rPr>
        <w:t>Email:</w:t>
      </w:r>
      <w:r w:rsidR="00F27699">
        <w:rPr>
          <w:rFonts w:ascii="Calibri" w:hAnsi="Calibri"/>
          <w:sz w:val="24"/>
          <w:szCs w:val="24"/>
        </w:rPr>
        <w:t xml:space="preserve"> sandeep.vangara1991</w:t>
      </w:r>
      <w:r w:rsidR="009E360F">
        <w:rPr>
          <w:rFonts w:ascii="Calibri" w:hAnsi="Calibri"/>
          <w:sz w:val="24"/>
          <w:szCs w:val="24"/>
        </w:rPr>
        <w:t>@gmail.com</w:t>
      </w:r>
    </w:p>
    <w:p w:rsidR="00100FB2" w:rsidRDefault="003572AF">
      <w:r>
        <w:rPr>
          <w:noProof/>
        </w:rPr>
        <w:pict>
          <v:shape id="Freeform 2" o:spid="_x0000_s1027" style="position:absolute;margin-left:-10.2pt;margin-top:17.05pt;width:546.45pt;height:629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11098,12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" path="m7,12741l,249r,-4l,242,1,229,3,214,8,197r4,-17l19,161r7,-19l32,133r5,-11l42,113r6,-9l55,94r7,-8l69,77r9,-8l85,61,95,53r10,-6l114,39r12,-6l137,28r12,-5l161,17r13,-4l189,11,203,9,218,8r8,l233,8,11065,r33,49l233,65r-6,l219,65r-11,1l196,68r-11,1l174,73r-10,4l156,80r-10,5l137,89r-8,5l122,101r-8,5l107,113r-6,7l95,126r-5,7l85,141r-9,15l68,170r-7,15l56,199r-3,14l49,225r-1,10l47,245r,2l47,249r4,12496l7,12741xe" fillcolor="#fabf8f [1945]" stroked="f">
            <v:fill opacity="41943f" color2="#fabf8f [1945]" rotate="t" angle="45" focus="100%" type="gradient"/>
            <v:path arrowok="t" o:connecttype="custom" o:connectlocs="0,156118;0,153610;625,143578;5003,123515;11881,100944;20011,83388;26264,70849;34393,58936;43148,48277;53153,38246;65660,29468;78792,20690;93174,14421;108807,8151;126942,5643;141325,5016;145702,5016;6939915,30722;145702,40754;136947,40754;122565,42635;108807,45769;97552,50158;85670,55801;76290,63325;66910,70849;59406,78999;53153,88404;42522,106586;35018,124769;30641,141070;29391,153610;29391,156118;31892,7990840" o:connectangles="0,0,0,0,0,0,0,0,0,0,0,0,0,0,0,0,0,0,0,0,0,0,0,0,0,0,0,0,0,0,0,0,0,0"/>
            <w10:wrap anchorx="margin"/>
          </v:shape>
        </w:pict>
      </w:r>
      <w:r w:rsidR="00F65981">
        <w:rPr>
          <w:rFonts w:ascii="Calibri" w:hAnsi="Calibri"/>
          <w:sz w:val="24"/>
          <w:szCs w:val="24"/>
        </w:rPr>
        <w:t xml:space="preserve">             </w:t>
      </w:r>
      <w:r w:rsidR="002665B5">
        <w:rPr>
          <w:rFonts w:ascii="Calibri" w:hAnsi="Calibri"/>
          <w:sz w:val="24"/>
          <w:szCs w:val="24"/>
        </w:rPr>
        <w:t>SANDEEP VANGARA</w:t>
      </w:r>
      <w:r w:rsidR="00BD074A">
        <w:rPr>
          <w:rFonts w:ascii="Calibri" w:hAnsi="Calibri"/>
          <w:sz w:val="24"/>
          <w:szCs w:val="24"/>
        </w:rPr>
        <w:t xml:space="preserve"> </w:t>
      </w:r>
      <w:r w:rsidR="00F27699">
        <w:rPr>
          <w:rFonts w:ascii="Calibri" w:hAnsi="Calibri"/>
          <w:sz w:val="24"/>
          <w:szCs w:val="24"/>
        </w:rPr>
        <w:tab/>
      </w:r>
      <w:r w:rsidR="00F27699">
        <w:rPr>
          <w:rFonts w:ascii="Calibri" w:hAnsi="Calibri"/>
          <w:sz w:val="24"/>
          <w:szCs w:val="24"/>
        </w:rPr>
        <w:tab/>
      </w:r>
      <w:r w:rsidR="00F27699">
        <w:rPr>
          <w:rFonts w:ascii="Calibri" w:hAnsi="Calibri"/>
          <w:sz w:val="24"/>
          <w:szCs w:val="24"/>
        </w:rPr>
        <w:tab/>
      </w:r>
      <w:r w:rsidR="00F27699">
        <w:rPr>
          <w:rFonts w:ascii="Calibri" w:hAnsi="Calibri"/>
          <w:sz w:val="24"/>
          <w:szCs w:val="24"/>
        </w:rPr>
        <w:tab/>
        <w:t xml:space="preserve">                             </w:t>
      </w:r>
      <w:bookmarkStart w:id="0" w:name="_GoBack"/>
      <w:bookmarkEnd w:id="0"/>
      <w:r w:rsidR="00D36D89" w:rsidRPr="00D36D89">
        <w:rPr>
          <w:rFonts w:ascii="Calibri" w:hAnsi="Calibri"/>
          <w:sz w:val="24"/>
          <w:szCs w:val="24"/>
        </w:rPr>
        <w:t>Mobile:</w:t>
      </w:r>
      <w:r w:rsidR="00F27699">
        <w:rPr>
          <w:rFonts w:ascii="Calibri" w:hAnsi="Calibri"/>
          <w:sz w:val="24"/>
          <w:szCs w:val="24"/>
        </w:rPr>
        <w:t xml:space="preserve"> 9743131669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11030"/>
      </w:tblGrid>
      <w:tr w:rsidR="00100FB2" w:rsidRPr="006646AA" w:rsidTr="0024234B">
        <w:trPr>
          <w:trHeight w:val="22"/>
          <w:jc w:val="center"/>
        </w:trPr>
        <w:tc>
          <w:tcPr>
            <w:tcW w:w="5000" w:type="pct"/>
            <w:shd w:val="clear" w:color="auto" w:fill="FBD4B4" w:themeFill="accent6" w:themeFillTint="66"/>
          </w:tcPr>
          <w:p w:rsidR="00100FB2" w:rsidRPr="00843C42" w:rsidRDefault="00100FB2" w:rsidP="0024234B">
            <w:pPr>
              <w:pStyle w:val="ContactInfo"/>
              <w:tabs>
                <w:tab w:val="left" w:pos="1875"/>
              </w:tabs>
              <w:jc w:val="left"/>
              <w:rPr>
                <w:rFonts w:ascii="Calibri" w:hAnsi="Calibri"/>
                <w:sz w:val="24"/>
                <w:szCs w:val="24"/>
              </w:rPr>
            </w:pPr>
            <w:r w:rsidRPr="00843C42">
              <w:rPr>
                <w:rFonts w:ascii="Calibri" w:hAnsi="Calibri"/>
                <w:sz w:val="24"/>
                <w:szCs w:val="24"/>
              </w:rPr>
              <w:t>Objective:</w:t>
            </w:r>
          </w:p>
        </w:tc>
      </w:tr>
    </w:tbl>
    <w:p w:rsidR="000B3188" w:rsidRPr="00581C64" w:rsidRDefault="00E96E94" w:rsidP="00B95485">
      <w:pPr>
        <w:spacing w:before="240"/>
        <w:rPr>
          <w:rFonts w:ascii="Calibri" w:hAnsi="Calibri"/>
          <w:sz w:val="23"/>
          <w:szCs w:val="23"/>
        </w:rPr>
      </w:pPr>
      <w:r w:rsidRPr="00581C64">
        <w:rPr>
          <w:rFonts w:ascii="Calibri" w:hAnsi="Calibri"/>
          <w:sz w:val="23"/>
          <w:szCs w:val="23"/>
        </w:rPr>
        <w:t>To work for an organization which provides scope to learn and thus contribute for the achievement of its goals and objectives.</w:t>
      </w:r>
    </w:p>
    <w:p w:rsidR="00E96E94" w:rsidRPr="00843C42" w:rsidRDefault="00E96E94" w:rsidP="00111DAF">
      <w:pPr>
        <w:pStyle w:val="ContactInfo"/>
        <w:shd w:val="clear" w:color="auto" w:fill="FBD4B4" w:themeFill="accent6" w:themeFillTint="66"/>
        <w:tabs>
          <w:tab w:val="left" w:pos="1995"/>
        </w:tabs>
        <w:spacing w:line="276" w:lineRule="auto"/>
        <w:jc w:val="left"/>
        <w:rPr>
          <w:rFonts w:ascii="Calibri" w:hAnsi="Calibri"/>
          <w:sz w:val="24"/>
          <w:szCs w:val="24"/>
        </w:rPr>
      </w:pPr>
      <w:r w:rsidRPr="00843C42">
        <w:rPr>
          <w:rFonts w:ascii="Calibri" w:hAnsi="Calibri"/>
          <w:sz w:val="24"/>
          <w:szCs w:val="24"/>
        </w:rPr>
        <w:t xml:space="preserve">Summary: </w:t>
      </w:r>
    </w:p>
    <w:p w:rsidR="00E96E94" w:rsidRPr="003544EF" w:rsidRDefault="00E96E94" w:rsidP="00561B81">
      <w:pPr>
        <w:pStyle w:val="ListParagraph"/>
        <w:numPr>
          <w:ilvl w:val="0"/>
          <w:numId w:val="1"/>
        </w:numPr>
        <w:spacing w:before="240" w:after="0" w:line="276" w:lineRule="auto"/>
        <w:jc w:val="both"/>
        <w:rPr>
          <w:b/>
          <w:sz w:val="23"/>
          <w:szCs w:val="23"/>
        </w:rPr>
      </w:pPr>
      <w:r w:rsidRPr="008221E4">
        <w:rPr>
          <w:sz w:val="23"/>
          <w:szCs w:val="23"/>
        </w:rPr>
        <w:t xml:space="preserve">Having </w:t>
      </w:r>
      <w:r w:rsidR="007E182C" w:rsidRPr="008221E4">
        <w:rPr>
          <w:rFonts w:cs="Calibri"/>
          <w:sz w:val="23"/>
          <w:szCs w:val="23"/>
        </w:rPr>
        <w:t xml:space="preserve">around </w:t>
      </w:r>
      <w:r w:rsidR="002665B5">
        <w:rPr>
          <w:rFonts w:cs="Calibri"/>
          <w:sz w:val="23"/>
          <w:szCs w:val="23"/>
        </w:rPr>
        <w:t>3+</w:t>
      </w:r>
      <w:r w:rsidR="00BC5EA3">
        <w:rPr>
          <w:rFonts w:cs="Calibri"/>
          <w:sz w:val="23"/>
          <w:szCs w:val="23"/>
        </w:rPr>
        <w:t xml:space="preserve"> </w:t>
      </w:r>
      <w:r w:rsidRPr="008221E4">
        <w:rPr>
          <w:rFonts w:cs="Calibri"/>
          <w:sz w:val="23"/>
          <w:szCs w:val="23"/>
        </w:rPr>
        <w:t xml:space="preserve">years of IT experience, having good knowledge in </w:t>
      </w:r>
      <w:r w:rsidRPr="008221E4">
        <w:rPr>
          <w:sz w:val="23"/>
          <w:szCs w:val="23"/>
        </w:rPr>
        <w:t xml:space="preserve">Cloud Solutions using </w:t>
      </w:r>
      <w:r w:rsidRPr="00FF471C">
        <w:rPr>
          <w:b/>
          <w:sz w:val="23"/>
          <w:szCs w:val="23"/>
        </w:rPr>
        <w:t>Amazon Web Services</w:t>
      </w:r>
      <w:r w:rsidR="003F260C">
        <w:rPr>
          <w:b/>
          <w:sz w:val="23"/>
          <w:szCs w:val="23"/>
        </w:rPr>
        <w:t xml:space="preserve">, Linux </w:t>
      </w:r>
      <w:r w:rsidR="003F260C" w:rsidRPr="003F260C">
        <w:rPr>
          <w:sz w:val="23"/>
          <w:szCs w:val="23"/>
        </w:rPr>
        <w:t>and</w:t>
      </w:r>
      <w:r w:rsidR="003F7B83">
        <w:rPr>
          <w:sz w:val="23"/>
          <w:szCs w:val="23"/>
        </w:rPr>
        <w:t xml:space="preserve"> </w:t>
      </w:r>
      <w:r w:rsidR="00DE2E5F" w:rsidRPr="00FF471C">
        <w:rPr>
          <w:b/>
          <w:sz w:val="23"/>
          <w:szCs w:val="23"/>
        </w:rPr>
        <w:t>Dev</w:t>
      </w:r>
      <w:r w:rsidR="00EB4564">
        <w:rPr>
          <w:b/>
          <w:sz w:val="23"/>
          <w:szCs w:val="23"/>
        </w:rPr>
        <w:t>O</w:t>
      </w:r>
      <w:r w:rsidR="00BD4C8F">
        <w:rPr>
          <w:b/>
          <w:sz w:val="23"/>
          <w:szCs w:val="23"/>
        </w:rPr>
        <w:t>ps</w:t>
      </w:r>
      <w:r w:rsidRPr="008221E4">
        <w:rPr>
          <w:sz w:val="23"/>
          <w:szCs w:val="23"/>
        </w:rPr>
        <w:t>.</w:t>
      </w:r>
    </w:p>
    <w:p w:rsidR="003544EF" w:rsidRPr="00D2043A" w:rsidRDefault="005F4645" w:rsidP="00561B81">
      <w:pPr>
        <w:pStyle w:val="ListParagraph"/>
        <w:numPr>
          <w:ilvl w:val="0"/>
          <w:numId w:val="1"/>
        </w:numPr>
        <w:spacing w:before="240" w:after="0" w:line="276" w:lineRule="auto"/>
        <w:jc w:val="both"/>
        <w:rPr>
          <w:b/>
          <w:sz w:val="23"/>
          <w:szCs w:val="23"/>
        </w:rPr>
      </w:pPr>
      <w:r>
        <w:rPr>
          <w:sz w:val="23"/>
          <w:szCs w:val="23"/>
        </w:rPr>
        <w:t>Creat</w:t>
      </w:r>
      <w:r w:rsidR="003544EF">
        <w:rPr>
          <w:sz w:val="23"/>
          <w:szCs w:val="23"/>
        </w:rPr>
        <w:t xml:space="preserve">ing CI/CD pipeline on AWS environment by using various DevOps tools like </w:t>
      </w:r>
      <w:r w:rsidR="003544EF" w:rsidRPr="003544EF">
        <w:rPr>
          <w:b/>
          <w:sz w:val="23"/>
          <w:szCs w:val="23"/>
        </w:rPr>
        <w:t xml:space="preserve">Jenkins, Maven, </w:t>
      </w:r>
      <w:r w:rsidR="00990073">
        <w:rPr>
          <w:b/>
          <w:sz w:val="23"/>
          <w:szCs w:val="23"/>
        </w:rPr>
        <w:t>Git</w:t>
      </w:r>
      <w:r w:rsidR="003544EF" w:rsidRPr="003544EF">
        <w:rPr>
          <w:b/>
          <w:sz w:val="23"/>
          <w:szCs w:val="23"/>
        </w:rPr>
        <w:t>, Docker</w:t>
      </w:r>
      <w:r w:rsidR="00E92EA7">
        <w:rPr>
          <w:b/>
          <w:sz w:val="23"/>
          <w:szCs w:val="23"/>
        </w:rPr>
        <w:t>,</w:t>
      </w:r>
      <w:r w:rsidR="000F1838">
        <w:rPr>
          <w:b/>
          <w:sz w:val="23"/>
          <w:szCs w:val="23"/>
        </w:rPr>
        <w:t xml:space="preserve"> </w:t>
      </w:r>
      <w:r w:rsidR="003544EF" w:rsidRPr="003544EF">
        <w:rPr>
          <w:b/>
          <w:sz w:val="23"/>
          <w:szCs w:val="23"/>
        </w:rPr>
        <w:t>Ansible</w:t>
      </w:r>
      <w:r w:rsidR="000F1838">
        <w:rPr>
          <w:b/>
          <w:sz w:val="23"/>
          <w:szCs w:val="23"/>
        </w:rPr>
        <w:t>.</w:t>
      </w:r>
    </w:p>
    <w:p w:rsidR="00D2043A" w:rsidRPr="008221E4" w:rsidRDefault="00D2043A" w:rsidP="00D2043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z w:val="23"/>
          <w:szCs w:val="23"/>
        </w:rPr>
      </w:pPr>
      <w:r w:rsidRPr="008221E4">
        <w:rPr>
          <w:rFonts w:cs="Calibri"/>
          <w:sz w:val="23"/>
          <w:szCs w:val="23"/>
        </w:rPr>
        <w:t xml:space="preserve">Worked as </w:t>
      </w:r>
      <w:r w:rsidRPr="008221E4">
        <w:rPr>
          <w:rFonts w:cs="Calibri"/>
          <w:b/>
          <w:sz w:val="23"/>
          <w:szCs w:val="23"/>
        </w:rPr>
        <w:t>DevOps engineer</w:t>
      </w:r>
      <w:r w:rsidRPr="008221E4">
        <w:rPr>
          <w:rFonts w:cs="Calibri"/>
          <w:sz w:val="23"/>
          <w:szCs w:val="23"/>
        </w:rPr>
        <w:t xml:space="preserve"> in field of release automation for java application to achieve </w:t>
      </w:r>
      <w:r w:rsidRPr="008221E4">
        <w:rPr>
          <w:rFonts w:cs="Calibri"/>
          <w:b/>
          <w:sz w:val="23"/>
          <w:szCs w:val="23"/>
        </w:rPr>
        <w:t>continuous integration (CI) and continuous delivery (CD).</w:t>
      </w:r>
    </w:p>
    <w:p w:rsidR="00D2043A" w:rsidRDefault="00D2043A" w:rsidP="00D2043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z w:val="23"/>
          <w:szCs w:val="23"/>
        </w:rPr>
      </w:pPr>
      <w:r w:rsidRPr="008221E4">
        <w:rPr>
          <w:rFonts w:cs="Calibri"/>
          <w:sz w:val="23"/>
          <w:szCs w:val="23"/>
        </w:rPr>
        <w:t xml:space="preserve">Extensively worked on </w:t>
      </w:r>
      <w:r w:rsidRPr="00D2043A">
        <w:rPr>
          <w:rFonts w:cs="Calibri"/>
          <w:b/>
          <w:sz w:val="23"/>
          <w:szCs w:val="23"/>
        </w:rPr>
        <w:t>Docker/Ansible</w:t>
      </w:r>
      <w:r w:rsidR="003F7B83">
        <w:rPr>
          <w:rFonts w:cs="Calibri"/>
          <w:b/>
          <w:sz w:val="23"/>
          <w:szCs w:val="23"/>
        </w:rPr>
        <w:t xml:space="preserve"> </w:t>
      </w:r>
      <w:r w:rsidRPr="008221E4">
        <w:rPr>
          <w:rFonts w:cs="Calibri"/>
          <w:sz w:val="23"/>
          <w:szCs w:val="23"/>
        </w:rPr>
        <w:t xml:space="preserve">by installing, configuring and maintaining for the purpose of continuous </w:t>
      </w:r>
      <w:r w:rsidR="002665B5">
        <w:rPr>
          <w:rFonts w:cs="Calibri"/>
          <w:sz w:val="23"/>
          <w:szCs w:val="23"/>
        </w:rPr>
        <w:t>delivery</w:t>
      </w:r>
      <w:r w:rsidR="002665B5" w:rsidRPr="008221E4">
        <w:rPr>
          <w:rFonts w:cs="Calibri"/>
          <w:b/>
          <w:sz w:val="23"/>
          <w:szCs w:val="23"/>
        </w:rPr>
        <w:t xml:space="preserve"> (</w:t>
      </w:r>
      <w:r w:rsidRPr="008221E4">
        <w:rPr>
          <w:rFonts w:cs="Calibri"/>
          <w:b/>
          <w:sz w:val="23"/>
          <w:szCs w:val="23"/>
        </w:rPr>
        <w:t>C</w:t>
      </w:r>
      <w:r>
        <w:rPr>
          <w:rFonts w:cs="Calibri"/>
          <w:b/>
          <w:sz w:val="23"/>
          <w:szCs w:val="23"/>
        </w:rPr>
        <w:t>D</w:t>
      </w:r>
      <w:r w:rsidRPr="008221E4">
        <w:rPr>
          <w:rFonts w:cs="Calibri"/>
          <w:b/>
          <w:sz w:val="23"/>
          <w:szCs w:val="23"/>
        </w:rPr>
        <w:t>)</w:t>
      </w:r>
      <w:r w:rsidRPr="008221E4">
        <w:rPr>
          <w:rFonts w:cs="Calibri"/>
          <w:sz w:val="23"/>
          <w:szCs w:val="23"/>
        </w:rPr>
        <w:t xml:space="preserve"> and for End to End automation for all build and deployments.</w:t>
      </w:r>
    </w:p>
    <w:p w:rsidR="00B1414C" w:rsidRPr="00B1414C" w:rsidRDefault="00B1414C" w:rsidP="00D2043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z w:val="23"/>
          <w:szCs w:val="23"/>
        </w:rPr>
      </w:pPr>
      <w:r w:rsidRPr="003544EF">
        <w:rPr>
          <w:sz w:val="23"/>
          <w:szCs w:val="23"/>
        </w:rPr>
        <w:t xml:space="preserve">Working on new </w:t>
      </w:r>
      <w:r w:rsidRPr="00D2043A">
        <w:rPr>
          <w:b/>
          <w:sz w:val="23"/>
          <w:szCs w:val="23"/>
        </w:rPr>
        <w:t>AWS</w:t>
      </w:r>
      <w:r w:rsidRPr="003544EF">
        <w:rPr>
          <w:sz w:val="23"/>
          <w:szCs w:val="23"/>
        </w:rPr>
        <w:t xml:space="preserve"> project requirements collection, Designing, review &amp; implementing enterprise grade with customizable and cost-effective Solutions</w:t>
      </w:r>
    </w:p>
    <w:p w:rsidR="00B1414C" w:rsidRPr="00095C1B" w:rsidRDefault="00B1414C" w:rsidP="00D2043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z w:val="23"/>
          <w:szCs w:val="23"/>
        </w:rPr>
      </w:pPr>
      <w:r w:rsidRPr="008221E4">
        <w:rPr>
          <w:sz w:val="23"/>
          <w:szCs w:val="23"/>
        </w:rPr>
        <w:t xml:space="preserve">Involved in designing and deploying a multitude applications utilizing almost </w:t>
      </w:r>
      <w:r w:rsidR="002665B5" w:rsidRPr="008221E4">
        <w:rPr>
          <w:sz w:val="23"/>
          <w:szCs w:val="23"/>
        </w:rPr>
        <w:t>the entire</w:t>
      </w:r>
      <w:r w:rsidRPr="008221E4">
        <w:rPr>
          <w:sz w:val="23"/>
          <w:szCs w:val="23"/>
        </w:rPr>
        <w:t xml:space="preserve"> AWS stack (Including </w:t>
      </w:r>
      <w:r w:rsidR="0057022A">
        <w:rPr>
          <w:b/>
          <w:sz w:val="23"/>
          <w:szCs w:val="23"/>
        </w:rPr>
        <w:t xml:space="preserve">VPC, EC2, ELB, </w:t>
      </w:r>
      <w:r w:rsidR="002665B5">
        <w:rPr>
          <w:b/>
          <w:sz w:val="23"/>
          <w:szCs w:val="23"/>
        </w:rPr>
        <w:t>Auto Scaling</w:t>
      </w:r>
      <w:r w:rsidR="00957E44">
        <w:rPr>
          <w:b/>
          <w:sz w:val="23"/>
          <w:szCs w:val="23"/>
        </w:rPr>
        <w:t>, RDS</w:t>
      </w:r>
      <w:r w:rsidRPr="00BD4C8F">
        <w:rPr>
          <w:b/>
          <w:sz w:val="23"/>
          <w:szCs w:val="23"/>
        </w:rPr>
        <w:t xml:space="preserve">, S3, </w:t>
      </w:r>
      <w:r w:rsidR="002665B5" w:rsidRPr="00BD4C8F">
        <w:rPr>
          <w:b/>
          <w:sz w:val="23"/>
          <w:szCs w:val="23"/>
        </w:rPr>
        <w:t>Cloud Watch</w:t>
      </w:r>
      <w:r w:rsidRPr="00BD4C8F">
        <w:rPr>
          <w:b/>
          <w:sz w:val="23"/>
          <w:szCs w:val="23"/>
        </w:rPr>
        <w:t xml:space="preserve">, IAM and </w:t>
      </w:r>
      <w:r w:rsidR="002665B5" w:rsidRPr="00BD4C8F">
        <w:rPr>
          <w:b/>
          <w:sz w:val="23"/>
          <w:szCs w:val="23"/>
        </w:rPr>
        <w:t>etc.</w:t>
      </w:r>
      <w:r w:rsidR="002665B5">
        <w:rPr>
          <w:b/>
          <w:sz w:val="23"/>
          <w:szCs w:val="23"/>
        </w:rPr>
        <w:t>)</w:t>
      </w:r>
    </w:p>
    <w:p w:rsidR="00095C1B" w:rsidRDefault="00095C1B" w:rsidP="00D2043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z w:val="23"/>
          <w:szCs w:val="23"/>
        </w:rPr>
      </w:pPr>
      <w:r w:rsidRPr="00095C1B">
        <w:rPr>
          <w:rFonts w:cs="Calibri"/>
          <w:sz w:val="23"/>
          <w:szCs w:val="23"/>
        </w:rPr>
        <w:t xml:space="preserve">Experience in providing operations and maintenance support for </w:t>
      </w:r>
      <w:r w:rsidRPr="00095C1B">
        <w:rPr>
          <w:rFonts w:cs="Calibri"/>
          <w:b/>
          <w:sz w:val="23"/>
          <w:szCs w:val="23"/>
        </w:rPr>
        <w:t>AWS</w:t>
      </w:r>
      <w:r w:rsidRPr="00095C1B">
        <w:rPr>
          <w:rFonts w:cs="Calibri"/>
          <w:sz w:val="23"/>
          <w:szCs w:val="23"/>
        </w:rPr>
        <w:t xml:space="preserve"> cloud resources such as launching, maintaining, and troubleshooting </w:t>
      </w:r>
      <w:r w:rsidRPr="00095C1B">
        <w:rPr>
          <w:rFonts w:cs="Calibri"/>
          <w:b/>
          <w:sz w:val="23"/>
          <w:szCs w:val="23"/>
        </w:rPr>
        <w:t>EC2</w:t>
      </w:r>
      <w:r w:rsidRPr="00095C1B">
        <w:rPr>
          <w:rFonts w:cs="Calibri"/>
          <w:sz w:val="23"/>
          <w:szCs w:val="23"/>
        </w:rPr>
        <w:t xml:space="preserve"> instances, </w:t>
      </w:r>
      <w:r>
        <w:rPr>
          <w:rFonts w:cs="Calibri"/>
          <w:sz w:val="23"/>
          <w:szCs w:val="23"/>
        </w:rPr>
        <w:t>simple storage service (</w:t>
      </w:r>
      <w:r w:rsidRPr="00095C1B">
        <w:rPr>
          <w:rFonts w:cs="Calibri"/>
          <w:b/>
          <w:sz w:val="23"/>
          <w:szCs w:val="23"/>
        </w:rPr>
        <w:t>S3</w:t>
      </w:r>
      <w:r>
        <w:rPr>
          <w:rFonts w:cs="Calibri"/>
          <w:b/>
          <w:sz w:val="23"/>
          <w:szCs w:val="23"/>
        </w:rPr>
        <w:t>)</w:t>
      </w:r>
      <w:r w:rsidRPr="00095C1B">
        <w:rPr>
          <w:rFonts w:cs="Calibri"/>
          <w:sz w:val="23"/>
          <w:szCs w:val="23"/>
        </w:rPr>
        <w:t>, Virtual Private Clouds (</w:t>
      </w:r>
      <w:r w:rsidRPr="00095C1B">
        <w:rPr>
          <w:rFonts w:cs="Calibri"/>
          <w:b/>
          <w:sz w:val="23"/>
          <w:szCs w:val="23"/>
        </w:rPr>
        <w:t>VPC</w:t>
      </w:r>
      <w:r w:rsidRPr="00095C1B">
        <w:rPr>
          <w:rFonts w:cs="Calibri"/>
          <w:sz w:val="23"/>
          <w:szCs w:val="23"/>
        </w:rPr>
        <w:t>), Elastic Load Balancers (</w:t>
      </w:r>
      <w:r w:rsidRPr="00095C1B">
        <w:rPr>
          <w:rFonts w:cs="Calibri"/>
          <w:b/>
          <w:sz w:val="23"/>
          <w:szCs w:val="23"/>
        </w:rPr>
        <w:t>ELB</w:t>
      </w:r>
      <w:r w:rsidRPr="00095C1B">
        <w:rPr>
          <w:rFonts w:cs="Calibri"/>
          <w:sz w:val="23"/>
          <w:szCs w:val="23"/>
        </w:rPr>
        <w:t>), Relational Database Services (</w:t>
      </w:r>
      <w:r w:rsidRPr="00095C1B">
        <w:rPr>
          <w:rFonts w:cs="Calibri"/>
          <w:b/>
          <w:sz w:val="23"/>
          <w:szCs w:val="23"/>
        </w:rPr>
        <w:t>RDS</w:t>
      </w:r>
      <w:r w:rsidRPr="00095C1B">
        <w:rPr>
          <w:rFonts w:cs="Calibri"/>
          <w:sz w:val="23"/>
          <w:szCs w:val="23"/>
        </w:rPr>
        <w:t xml:space="preserve">), Backups, Route53, Cloud Watch and </w:t>
      </w:r>
      <w:r w:rsidRPr="00095C1B">
        <w:rPr>
          <w:rFonts w:cs="Calibri"/>
          <w:b/>
          <w:sz w:val="23"/>
          <w:szCs w:val="23"/>
        </w:rPr>
        <w:t>IAM</w:t>
      </w:r>
      <w:r w:rsidRPr="00095C1B">
        <w:rPr>
          <w:rFonts w:cs="Calibri"/>
          <w:sz w:val="23"/>
          <w:szCs w:val="23"/>
        </w:rPr>
        <w:t>.</w:t>
      </w:r>
    </w:p>
    <w:p w:rsidR="00B1414C" w:rsidRPr="003F260C" w:rsidRDefault="00990073" w:rsidP="003F260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b/>
          <w:sz w:val="23"/>
          <w:szCs w:val="23"/>
        </w:rPr>
      </w:pPr>
      <w:r w:rsidRPr="008221E4">
        <w:rPr>
          <w:rFonts w:cs="Calibri"/>
          <w:sz w:val="23"/>
          <w:szCs w:val="23"/>
        </w:rPr>
        <w:t>Experience in Branching, Merging, Tagging and maintaining the version across the environments using SCM tool</w:t>
      </w:r>
      <w:r w:rsidRPr="008221E4">
        <w:rPr>
          <w:rFonts w:cs="Calibri"/>
          <w:b/>
          <w:sz w:val="23"/>
          <w:szCs w:val="23"/>
        </w:rPr>
        <w:t xml:space="preserve"> GIT (GitHub, GitLab).</w:t>
      </w:r>
    </w:p>
    <w:p w:rsidR="001C3310" w:rsidRPr="001C3310" w:rsidRDefault="001C3310" w:rsidP="001C331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z w:val="23"/>
          <w:szCs w:val="23"/>
        </w:rPr>
      </w:pPr>
      <w:r>
        <w:rPr>
          <w:rFonts w:cs="Calibri"/>
          <w:sz w:val="23"/>
          <w:szCs w:val="23"/>
        </w:rPr>
        <w:t xml:space="preserve">Good experience in </w:t>
      </w:r>
      <w:r w:rsidRPr="001C3310">
        <w:rPr>
          <w:rFonts w:cs="Calibri"/>
          <w:b/>
          <w:sz w:val="23"/>
          <w:szCs w:val="23"/>
        </w:rPr>
        <w:t>Linux</w:t>
      </w:r>
      <w:r w:rsidR="0039306C">
        <w:rPr>
          <w:rFonts w:cs="Calibri"/>
          <w:b/>
          <w:sz w:val="23"/>
          <w:szCs w:val="23"/>
        </w:rPr>
        <w:t xml:space="preserve"> </w:t>
      </w:r>
      <w:r w:rsidRPr="001C3310">
        <w:rPr>
          <w:rFonts w:cs="Calibri"/>
          <w:sz w:val="23"/>
          <w:szCs w:val="23"/>
        </w:rPr>
        <w:t>server ops, system architectures and information security best practices.</w:t>
      </w:r>
    </w:p>
    <w:p w:rsidR="004C35CE" w:rsidRPr="004C35CE" w:rsidRDefault="004C35CE" w:rsidP="004C35CE">
      <w:pPr>
        <w:pStyle w:val="ListParagraph"/>
        <w:spacing w:after="0" w:line="276" w:lineRule="auto"/>
        <w:jc w:val="both"/>
        <w:rPr>
          <w:b/>
          <w:color w:val="000000" w:themeColor="text1"/>
          <w:sz w:val="23"/>
          <w:szCs w:val="23"/>
        </w:rPr>
      </w:pPr>
    </w:p>
    <w:p w:rsidR="00C24AD6" w:rsidRPr="00B861FF" w:rsidRDefault="00C24AD6" w:rsidP="00C24AD6">
      <w:pPr>
        <w:pStyle w:val="ContactInfo"/>
        <w:shd w:val="clear" w:color="auto" w:fill="FBD4B4" w:themeFill="accent6" w:themeFillTint="66"/>
        <w:tabs>
          <w:tab w:val="left" w:pos="1995"/>
        </w:tabs>
        <w:spacing w:line="276" w:lineRule="auto"/>
        <w:jc w:val="left"/>
        <w:rPr>
          <w:rFonts w:ascii="Calibri" w:hAnsi="Calibri"/>
          <w:sz w:val="26"/>
          <w:szCs w:val="26"/>
        </w:rPr>
      </w:pPr>
      <w:r w:rsidRPr="00096944">
        <w:rPr>
          <w:rFonts w:ascii="Calibri" w:hAnsi="Calibri"/>
          <w:sz w:val="24"/>
          <w:szCs w:val="24"/>
        </w:rPr>
        <w:t>Technical Skills:</w:t>
      </w:r>
      <w:r>
        <w:rPr>
          <w:rFonts w:ascii="Calibri" w:hAnsi="Calibri"/>
          <w:sz w:val="26"/>
          <w:szCs w:val="26"/>
        </w:rPr>
        <w:tab/>
      </w:r>
    </w:p>
    <w:p w:rsidR="002F14CD" w:rsidRPr="00E820B7" w:rsidRDefault="002F14CD" w:rsidP="002F14CD">
      <w:pPr>
        <w:jc w:val="both"/>
        <w:rPr>
          <w:rFonts w:ascii="Calibri" w:hAnsi="Calibri" w:cs="Calibri"/>
          <w:sz w:val="22"/>
        </w:rPr>
      </w:pPr>
    </w:p>
    <w:tbl>
      <w:tblPr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42"/>
        <w:gridCol w:w="6521"/>
      </w:tblGrid>
      <w:tr w:rsidR="002F14CD" w:rsidRPr="00E820B7" w:rsidTr="00285618">
        <w:tc>
          <w:tcPr>
            <w:tcW w:w="2542" w:type="dxa"/>
          </w:tcPr>
          <w:p w:rsidR="002F14CD" w:rsidRPr="00E820B7" w:rsidRDefault="001C3310" w:rsidP="0024234B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DevOps Tools</w:t>
            </w:r>
          </w:p>
        </w:tc>
        <w:tc>
          <w:tcPr>
            <w:tcW w:w="6521" w:type="dxa"/>
          </w:tcPr>
          <w:p w:rsidR="002F14CD" w:rsidRPr="00E820B7" w:rsidRDefault="001C3310" w:rsidP="003F260C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Git</w:t>
            </w:r>
            <w:r w:rsidR="00F27699">
              <w:rPr>
                <w:rFonts w:ascii="Calibri" w:hAnsi="Calibri" w:cs="Calibri"/>
                <w:sz w:val="22"/>
                <w:szCs w:val="22"/>
              </w:rPr>
              <w:t>,</w:t>
            </w:r>
            <w:r w:rsidR="002665B5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F27699">
              <w:rPr>
                <w:rFonts w:ascii="Calibri" w:hAnsi="Calibri" w:cs="Calibri"/>
                <w:sz w:val="22"/>
                <w:szCs w:val="22"/>
              </w:rPr>
              <w:t>J</w:t>
            </w:r>
            <w:r w:rsidR="002E17B0">
              <w:rPr>
                <w:rFonts w:ascii="Calibri" w:hAnsi="Calibri" w:cs="Calibri"/>
                <w:sz w:val="22"/>
                <w:szCs w:val="22"/>
              </w:rPr>
              <w:t>enkins</w:t>
            </w:r>
            <w:r w:rsidR="00643EE2">
              <w:rPr>
                <w:rFonts w:ascii="Calibri" w:hAnsi="Calibri" w:cs="Calibri"/>
                <w:sz w:val="22"/>
                <w:szCs w:val="22"/>
              </w:rPr>
              <w:t>,</w:t>
            </w:r>
            <w:r w:rsidR="002665B5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643EE2">
              <w:rPr>
                <w:rFonts w:ascii="Calibri" w:hAnsi="Calibri" w:cs="Calibri"/>
                <w:sz w:val="22"/>
                <w:szCs w:val="22"/>
              </w:rPr>
              <w:t>Maven</w:t>
            </w:r>
            <w:r w:rsidR="00F27699">
              <w:rPr>
                <w:rFonts w:ascii="Calibri" w:hAnsi="Calibri" w:cs="Calibri"/>
                <w:sz w:val="22"/>
                <w:szCs w:val="22"/>
              </w:rPr>
              <w:t>,</w:t>
            </w:r>
            <w:r w:rsidR="002665B5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F27699">
              <w:rPr>
                <w:rFonts w:ascii="Calibri" w:hAnsi="Calibri" w:cs="Calibri"/>
                <w:sz w:val="22"/>
                <w:szCs w:val="22"/>
              </w:rPr>
              <w:t>Ansible, Docker</w:t>
            </w:r>
            <w:r w:rsidR="002F232B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2F14CD" w:rsidRPr="00E820B7" w:rsidTr="00285618">
        <w:trPr>
          <w:trHeight w:val="260"/>
        </w:trPr>
        <w:tc>
          <w:tcPr>
            <w:tcW w:w="2542" w:type="dxa"/>
          </w:tcPr>
          <w:p w:rsidR="002F14CD" w:rsidRPr="00E820B7" w:rsidRDefault="001C3310" w:rsidP="0024234B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Cloud</w:t>
            </w:r>
          </w:p>
        </w:tc>
        <w:tc>
          <w:tcPr>
            <w:tcW w:w="6521" w:type="dxa"/>
          </w:tcPr>
          <w:p w:rsidR="002F14CD" w:rsidRPr="00E820B7" w:rsidRDefault="001C3310" w:rsidP="0024234B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Amazon Web Services (AWS) </w:t>
            </w:r>
          </w:p>
        </w:tc>
      </w:tr>
      <w:tr w:rsidR="002F14CD" w:rsidRPr="00E820B7" w:rsidTr="00285618">
        <w:trPr>
          <w:trHeight w:val="332"/>
        </w:trPr>
        <w:tc>
          <w:tcPr>
            <w:tcW w:w="2542" w:type="dxa"/>
          </w:tcPr>
          <w:p w:rsidR="002F14CD" w:rsidRPr="00E820B7" w:rsidRDefault="001C3310" w:rsidP="0024234B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Operating Systems</w:t>
            </w:r>
          </w:p>
        </w:tc>
        <w:tc>
          <w:tcPr>
            <w:tcW w:w="6521" w:type="dxa"/>
          </w:tcPr>
          <w:p w:rsidR="002F14CD" w:rsidRPr="00E820B7" w:rsidRDefault="001C3310" w:rsidP="003F260C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Linux</w:t>
            </w:r>
          </w:p>
        </w:tc>
      </w:tr>
      <w:tr w:rsidR="002F14CD" w:rsidRPr="00E820B7" w:rsidTr="00285618">
        <w:trPr>
          <w:trHeight w:val="332"/>
        </w:trPr>
        <w:tc>
          <w:tcPr>
            <w:tcW w:w="2542" w:type="dxa"/>
          </w:tcPr>
          <w:p w:rsidR="002F14CD" w:rsidRPr="00E820B7" w:rsidRDefault="00F27699" w:rsidP="0024234B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Application Server</w:t>
            </w:r>
            <w:r w:rsidR="001C3310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6521" w:type="dxa"/>
          </w:tcPr>
          <w:p w:rsidR="002F14CD" w:rsidRPr="00E820B7" w:rsidRDefault="00F27699" w:rsidP="003F260C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Apache Tomcat</w:t>
            </w:r>
          </w:p>
        </w:tc>
      </w:tr>
      <w:tr w:rsidR="002F14CD" w:rsidRPr="00E820B7" w:rsidTr="00285618">
        <w:trPr>
          <w:trHeight w:val="332"/>
        </w:trPr>
        <w:tc>
          <w:tcPr>
            <w:tcW w:w="2542" w:type="dxa"/>
          </w:tcPr>
          <w:p w:rsidR="002F14CD" w:rsidRPr="00E820B7" w:rsidRDefault="004C35CE" w:rsidP="0024234B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Monitoring</w:t>
            </w:r>
          </w:p>
        </w:tc>
        <w:tc>
          <w:tcPr>
            <w:tcW w:w="6521" w:type="dxa"/>
          </w:tcPr>
          <w:p w:rsidR="002F14CD" w:rsidRPr="00E820B7" w:rsidRDefault="00B4117D" w:rsidP="0024234B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Cloud Watch</w:t>
            </w:r>
            <w:r w:rsidR="001F5F68">
              <w:rPr>
                <w:rFonts w:ascii="Calibri" w:hAnsi="Calibri" w:cs="Calibri"/>
                <w:sz w:val="22"/>
                <w:szCs w:val="22"/>
              </w:rPr>
              <w:t>, Nagios</w:t>
            </w:r>
            <w:r w:rsidR="00E92EA7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2F14CD" w:rsidRPr="00E820B7" w:rsidTr="00285618">
        <w:trPr>
          <w:trHeight w:val="422"/>
        </w:trPr>
        <w:tc>
          <w:tcPr>
            <w:tcW w:w="2542" w:type="dxa"/>
          </w:tcPr>
          <w:p w:rsidR="002F14CD" w:rsidRPr="00E820B7" w:rsidRDefault="00285618" w:rsidP="0024234B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Scripting Languages</w:t>
            </w:r>
          </w:p>
        </w:tc>
        <w:tc>
          <w:tcPr>
            <w:tcW w:w="6521" w:type="dxa"/>
          </w:tcPr>
          <w:p w:rsidR="002F14CD" w:rsidRPr="00E820B7" w:rsidRDefault="002F14CD" w:rsidP="004C35C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820B7">
              <w:rPr>
                <w:rFonts w:ascii="Calibri" w:hAnsi="Calibri" w:cs="Calibri"/>
                <w:sz w:val="22"/>
                <w:szCs w:val="22"/>
              </w:rPr>
              <w:t>Shel</w:t>
            </w:r>
            <w:r>
              <w:rPr>
                <w:rFonts w:ascii="Calibri" w:hAnsi="Calibri" w:cs="Calibri"/>
                <w:sz w:val="22"/>
                <w:szCs w:val="22"/>
              </w:rPr>
              <w:t>l</w:t>
            </w:r>
          </w:p>
        </w:tc>
      </w:tr>
    </w:tbl>
    <w:p w:rsidR="00905F4B" w:rsidRDefault="00905F4B" w:rsidP="00905F4B">
      <w:pPr>
        <w:tabs>
          <w:tab w:val="left" w:pos="1560"/>
        </w:tabs>
        <w:spacing w:after="0"/>
        <w:rPr>
          <w:b/>
          <w:sz w:val="26"/>
          <w:szCs w:val="26"/>
        </w:rPr>
      </w:pPr>
    </w:p>
    <w:p w:rsidR="00905F4B" w:rsidRPr="00096944" w:rsidRDefault="00905F4B" w:rsidP="00905F4B">
      <w:pPr>
        <w:pStyle w:val="ContactInfo"/>
        <w:shd w:val="clear" w:color="auto" w:fill="FBD4B4" w:themeFill="accent6" w:themeFillTint="66"/>
        <w:tabs>
          <w:tab w:val="left" w:pos="1995"/>
        </w:tabs>
        <w:spacing w:line="276" w:lineRule="auto"/>
        <w:jc w:val="left"/>
        <w:rPr>
          <w:rFonts w:ascii="Calibri" w:hAnsi="Calibri"/>
          <w:sz w:val="24"/>
          <w:szCs w:val="24"/>
        </w:rPr>
      </w:pPr>
      <w:r w:rsidRPr="00096944">
        <w:rPr>
          <w:rFonts w:ascii="Calibri" w:hAnsi="Calibri"/>
          <w:sz w:val="24"/>
          <w:szCs w:val="24"/>
        </w:rPr>
        <w:t>Professional Experience:</w:t>
      </w:r>
    </w:p>
    <w:p w:rsidR="00905F4B" w:rsidRDefault="00905F4B" w:rsidP="00412E93">
      <w:pPr>
        <w:tabs>
          <w:tab w:val="left" w:pos="1560"/>
        </w:tabs>
        <w:spacing w:after="0"/>
        <w:rPr>
          <w:b/>
          <w:sz w:val="26"/>
          <w:szCs w:val="26"/>
        </w:rPr>
      </w:pPr>
    </w:p>
    <w:p w:rsidR="00905F4B" w:rsidRPr="000A1B11" w:rsidRDefault="00905F4B" w:rsidP="00412E93">
      <w:pPr>
        <w:numPr>
          <w:ilvl w:val="0"/>
          <w:numId w:val="2"/>
        </w:numPr>
        <w:spacing w:after="100" w:afterAutospacing="1" w:line="264" w:lineRule="auto"/>
        <w:jc w:val="both"/>
        <w:rPr>
          <w:rFonts w:ascii="Calibri" w:hAnsi="Calibri" w:cs="Calibri"/>
          <w:sz w:val="22"/>
        </w:rPr>
      </w:pPr>
      <w:r w:rsidRPr="000A1B11">
        <w:rPr>
          <w:rFonts w:ascii="Calibri" w:hAnsi="Calibri" w:cs="Calibri"/>
          <w:sz w:val="22"/>
        </w:rPr>
        <w:t xml:space="preserve">Working as a </w:t>
      </w:r>
      <w:r w:rsidR="004B6D60">
        <w:rPr>
          <w:rFonts w:ascii="Calibri" w:hAnsi="Calibri" w:cs="Calibri"/>
          <w:sz w:val="22"/>
        </w:rPr>
        <w:t>Devops</w:t>
      </w:r>
      <w:r w:rsidR="004C35CE">
        <w:rPr>
          <w:rFonts w:ascii="Calibri" w:hAnsi="Calibri" w:cs="Calibri"/>
          <w:sz w:val="22"/>
        </w:rPr>
        <w:t xml:space="preserve"> Engineer</w:t>
      </w:r>
      <w:r w:rsidRPr="000A1B11">
        <w:rPr>
          <w:rFonts w:ascii="Calibri" w:hAnsi="Calibri" w:cs="Calibri"/>
          <w:sz w:val="22"/>
        </w:rPr>
        <w:t xml:space="preserve"> in </w:t>
      </w:r>
      <w:r w:rsidR="00BC5EA3">
        <w:rPr>
          <w:rFonts w:ascii="Calibri" w:hAnsi="Calibri" w:cs="Calibri"/>
          <w:b/>
          <w:sz w:val="22"/>
        </w:rPr>
        <w:t>Mind tree</w:t>
      </w:r>
      <w:r w:rsidR="00B4117D" w:rsidRPr="000A1B11">
        <w:rPr>
          <w:rFonts w:ascii="Calibri" w:hAnsi="Calibri" w:cs="Calibri"/>
          <w:sz w:val="22"/>
        </w:rPr>
        <w:t>,</w:t>
      </w:r>
      <w:r w:rsidR="00F27699">
        <w:rPr>
          <w:rFonts w:ascii="Calibri" w:hAnsi="Calibri" w:cs="Calibri"/>
          <w:sz w:val="22"/>
        </w:rPr>
        <w:t xml:space="preserve"> Be</w:t>
      </w:r>
      <w:r w:rsidR="00B4117D">
        <w:rPr>
          <w:rFonts w:ascii="Calibri" w:hAnsi="Calibri" w:cs="Calibri"/>
          <w:sz w:val="22"/>
        </w:rPr>
        <w:t>ngaluru</w:t>
      </w:r>
      <w:r w:rsidR="00EF3D6D">
        <w:rPr>
          <w:rFonts w:ascii="Calibri" w:hAnsi="Calibri" w:cs="Calibri"/>
          <w:sz w:val="22"/>
        </w:rPr>
        <w:t xml:space="preserve"> </w:t>
      </w:r>
      <w:r w:rsidR="00B4117D">
        <w:rPr>
          <w:rFonts w:ascii="Calibri" w:hAnsi="Calibri" w:cs="Calibri"/>
          <w:sz w:val="22"/>
        </w:rPr>
        <w:t>from</w:t>
      </w:r>
      <w:r w:rsidR="00B141ED">
        <w:rPr>
          <w:rFonts w:ascii="Calibri" w:hAnsi="Calibri" w:cs="Calibri"/>
          <w:sz w:val="22"/>
        </w:rPr>
        <w:t xml:space="preserve"> Dec</w:t>
      </w:r>
      <w:r w:rsidR="00F27699">
        <w:rPr>
          <w:rFonts w:ascii="Calibri" w:hAnsi="Calibri" w:cs="Calibri"/>
          <w:sz w:val="22"/>
        </w:rPr>
        <w:t xml:space="preserve"> 2015</w:t>
      </w:r>
      <w:r w:rsidR="00FE352F">
        <w:rPr>
          <w:rFonts w:ascii="Calibri" w:hAnsi="Calibri" w:cs="Calibri"/>
          <w:sz w:val="22"/>
        </w:rPr>
        <w:t xml:space="preserve"> to Till Date</w:t>
      </w:r>
      <w:r w:rsidRPr="000A1B11">
        <w:rPr>
          <w:rFonts w:ascii="Calibri" w:hAnsi="Calibri" w:cs="Calibri"/>
          <w:sz w:val="22"/>
        </w:rPr>
        <w:t>.</w:t>
      </w:r>
    </w:p>
    <w:p w:rsidR="00905F4B" w:rsidRPr="00D4488A" w:rsidRDefault="00905F4B" w:rsidP="00EF3D6D">
      <w:pPr>
        <w:spacing w:after="100" w:afterAutospacing="1" w:line="264" w:lineRule="auto"/>
        <w:ind w:left="360"/>
        <w:jc w:val="both"/>
        <w:rPr>
          <w:rFonts w:ascii="Calibri" w:hAnsi="Calibri" w:cs="Calibri"/>
          <w:sz w:val="22"/>
        </w:rPr>
      </w:pPr>
    </w:p>
    <w:p w:rsidR="00905F4B" w:rsidRPr="00096944" w:rsidRDefault="004D357D" w:rsidP="00905F4B">
      <w:pPr>
        <w:pStyle w:val="ContactInfo"/>
        <w:shd w:val="clear" w:color="auto" w:fill="FBD4B4" w:themeFill="accent6" w:themeFillTint="66"/>
        <w:tabs>
          <w:tab w:val="left" w:pos="1995"/>
        </w:tabs>
        <w:spacing w:line="276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Education Qualifications:</w:t>
      </w:r>
    </w:p>
    <w:p w:rsidR="00905F4B" w:rsidRDefault="00905F4B" w:rsidP="00905F4B">
      <w:pPr>
        <w:tabs>
          <w:tab w:val="left" w:pos="1560"/>
        </w:tabs>
        <w:spacing w:after="0" w:line="240" w:lineRule="auto"/>
        <w:rPr>
          <w:b/>
          <w:sz w:val="26"/>
          <w:szCs w:val="26"/>
        </w:rPr>
      </w:pPr>
    </w:p>
    <w:p w:rsidR="00182B9E" w:rsidRPr="00E0670D" w:rsidRDefault="00F27699" w:rsidP="00E0670D">
      <w:pPr>
        <w:pStyle w:val="ListParagraph"/>
        <w:numPr>
          <w:ilvl w:val="0"/>
          <w:numId w:val="4"/>
        </w:numPr>
        <w:spacing w:after="100" w:afterAutospacing="1"/>
        <w:ind w:left="360" w:firstLine="0"/>
      </w:pPr>
      <w:r>
        <w:rPr>
          <w:b/>
        </w:rPr>
        <w:t>2013</w:t>
      </w:r>
      <w:r w:rsidR="00B824B0">
        <w:rPr>
          <w:b/>
        </w:rPr>
        <w:t xml:space="preserve"> </w:t>
      </w:r>
      <w:r w:rsidR="00022B0E">
        <w:rPr>
          <w:b/>
        </w:rPr>
        <w:t>–</w:t>
      </w:r>
      <w:r w:rsidR="00B824B0">
        <w:rPr>
          <w:b/>
        </w:rPr>
        <w:t xml:space="preserve"> </w:t>
      </w:r>
      <w:r>
        <w:rPr>
          <w:b/>
        </w:rPr>
        <w:t>B</w:t>
      </w:r>
      <w:r w:rsidR="00022B0E">
        <w:rPr>
          <w:b/>
        </w:rPr>
        <w:t>.Tech</w:t>
      </w:r>
      <w:r>
        <w:rPr>
          <w:b/>
        </w:rPr>
        <w:t xml:space="preserve"> </w:t>
      </w:r>
      <w:r w:rsidR="004C35CE" w:rsidRPr="004C35CE">
        <w:t>from</w:t>
      </w:r>
      <w:r w:rsidR="004C35CE">
        <w:rPr>
          <w:b/>
        </w:rPr>
        <w:t xml:space="preserve"> </w:t>
      </w:r>
      <w:r w:rsidR="00022B0E">
        <w:rPr>
          <w:b/>
        </w:rPr>
        <w:t>JNTUH</w:t>
      </w:r>
    </w:p>
    <w:p w:rsidR="00905F4B" w:rsidRPr="00096944" w:rsidRDefault="00905F4B" w:rsidP="00905F4B">
      <w:pPr>
        <w:pStyle w:val="ContactInfo"/>
        <w:shd w:val="clear" w:color="auto" w:fill="FBD4B4" w:themeFill="accent6" w:themeFillTint="66"/>
        <w:tabs>
          <w:tab w:val="left" w:pos="1995"/>
        </w:tabs>
        <w:spacing w:line="276" w:lineRule="auto"/>
        <w:jc w:val="left"/>
        <w:rPr>
          <w:rFonts w:ascii="Calibri" w:hAnsi="Calibri"/>
          <w:sz w:val="24"/>
          <w:szCs w:val="24"/>
        </w:rPr>
      </w:pPr>
      <w:r w:rsidRPr="00096944">
        <w:rPr>
          <w:rFonts w:ascii="Calibri" w:hAnsi="Calibri"/>
          <w:sz w:val="24"/>
          <w:szCs w:val="24"/>
        </w:rPr>
        <w:t>Project #1:</w:t>
      </w:r>
    </w:p>
    <w:p w:rsidR="00905F4B" w:rsidRDefault="00905F4B" w:rsidP="00905F4B">
      <w:pPr>
        <w:pStyle w:val="ResumeText"/>
        <w:spacing w:line="276" w:lineRule="auto"/>
        <w:jc w:val="both"/>
        <w:rPr>
          <w:color w:val="000000" w:themeColor="text1"/>
          <w:sz w:val="22"/>
          <w:szCs w:val="22"/>
        </w:rPr>
      </w:pPr>
    </w:p>
    <w:p w:rsidR="00905F4B" w:rsidRPr="001F368B" w:rsidRDefault="00905F4B" w:rsidP="000A7450">
      <w:pPr>
        <w:pStyle w:val="ResumeText"/>
        <w:spacing w:line="276" w:lineRule="auto"/>
        <w:ind w:firstLine="720"/>
        <w:jc w:val="both"/>
        <w:rPr>
          <w:rFonts w:ascii="Calibri" w:hAnsi="Calibri"/>
          <w:b/>
          <w:color w:val="000000" w:themeColor="text1"/>
          <w:sz w:val="22"/>
          <w:szCs w:val="22"/>
        </w:rPr>
      </w:pPr>
      <w:r w:rsidRPr="001F368B">
        <w:rPr>
          <w:rFonts w:ascii="Calibri" w:hAnsi="Calibri"/>
          <w:b/>
          <w:color w:val="000000" w:themeColor="text1"/>
          <w:sz w:val="22"/>
          <w:szCs w:val="22"/>
        </w:rPr>
        <w:t>Client</w:t>
      </w:r>
      <w:r w:rsidRPr="001F368B">
        <w:rPr>
          <w:rFonts w:ascii="Calibri" w:hAnsi="Calibri"/>
          <w:b/>
          <w:color w:val="000000" w:themeColor="text1"/>
          <w:sz w:val="22"/>
          <w:szCs w:val="22"/>
        </w:rPr>
        <w:tab/>
      </w:r>
      <w:r w:rsidRPr="001F368B">
        <w:rPr>
          <w:rFonts w:ascii="Calibri" w:hAnsi="Calibri"/>
          <w:b/>
          <w:color w:val="000000" w:themeColor="text1"/>
          <w:sz w:val="22"/>
          <w:szCs w:val="22"/>
        </w:rPr>
        <w:tab/>
        <w:t xml:space="preserve">: </w:t>
      </w:r>
      <w:r w:rsidR="00BF36D6">
        <w:rPr>
          <w:rFonts w:ascii="Calibri" w:hAnsi="Calibri"/>
          <w:b/>
          <w:color w:val="000000" w:themeColor="text1"/>
          <w:sz w:val="22"/>
          <w:szCs w:val="22"/>
        </w:rPr>
        <w:t>Telecom Italia</w:t>
      </w:r>
    </w:p>
    <w:p w:rsidR="00905F4B" w:rsidRDefault="00905F4B" w:rsidP="00905F4B">
      <w:pPr>
        <w:pStyle w:val="ResumeText"/>
        <w:spacing w:line="276" w:lineRule="auto"/>
        <w:ind w:firstLine="720"/>
        <w:jc w:val="both"/>
        <w:rPr>
          <w:rFonts w:ascii="Calibri" w:hAnsi="Calibri"/>
          <w:b/>
          <w:color w:val="000000" w:themeColor="text1"/>
          <w:sz w:val="22"/>
          <w:szCs w:val="22"/>
        </w:rPr>
      </w:pPr>
      <w:r w:rsidRPr="001F368B">
        <w:rPr>
          <w:rFonts w:ascii="Calibri" w:hAnsi="Calibri"/>
          <w:b/>
          <w:color w:val="000000" w:themeColor="text1"/>
          <w:sz w:val="22"/>
          <w:szCs w:val="22"/>
        </w:rPr>
        <w:t>Role</w:t>
      </w:r>
      <w:r w:rsidRPr="001F368B">
        <w:rPr>
          <w:rFonts w:ascii="Calibri" w:hAnsi="Calibri"/>
          <w:b/>
          <w:color w:val="000000" w:themeColor="text1"/>
          <w:sz w:val="22"/>
          <w:szCs w:val="22"/>
        </w:rPr>
        <w:tab/>
      </w:r>
      <w:r w:rsidRPr="001F368B">
        <w:rPr>
          <w:rFonts w:ascii="Calibri" w:hAnsi="Calibri"/>
          <w:b/>
          <w:color w:val="000000" w:themeColor="text1"/>
          <w:sz w:val="22"/>
          <w:szCs w:val="22"/>
        </w:rPr>
        <w:tab/>
        <w:t>: AWS Cloud</w:t>
      </w:r>
      <w:r w:rsidR="00427182">
        <w:rPr>
          <w:rFonts w:ascii="Calibri" w:hAnsi="Calibri"/>
          <w:b/>
          <w:color w:val="000000" w:themeColor="text1"/>
          <w:sz w:val="22"/>
          <w:szCs w:val="22"/>
        </w:rPr>
        <w:t>/Dev</w:t>
      </w:r>
      <w:r w:rsidR="009A4A20">
        <w:rPr>
          <w:rFonts w:ascii="Calibri" w:hAnsi="Calibri"/>
          <w:b/>
          <w:color w:val="000000" w:themeColor="text1"/>
          <w:sz w:val="22"/>
          <w:szCs w:val="22"/>
        </w:rPr>
        <w:t>O</w:t>
      </w:r>
      <w:r w:rsidR="00427182">
        <w:rPr>
          <w:rFonts w:ascii="Calibri" w:hAnsi="Calibri"/>
          <w:b/>
          <w:color w:val="000000" w:themeColor="text1"/>
          <w:sz w:val="22"/>
          <w:szCs w:val="22"/>
        </w:rPr>
        <w:t>ps Engineer</w:t>
      </w:r>
    </w:p>
    <w:p w:rsidR="00905F4B" w:rsidRDefault="00C63E7A" w:rsidP="00C63E7A">
      <w:pPr>
        <w:pStyle w:val="ResumeText"/>
        <w:spacing w:line="276" w:lineRule="auto"/>
        <w:jc w:val="both"/>
        <w:rPr>
          <w:rFonts w:ascii="Calibri" w:hAnsi="Calibri"/>
          <w:b/>
          <w:color w:val="000000" w:themeColor="text1"/>
          <w:sz w:val="22"/>
          <w:szCs w:val="22"/>
        </w:rPr>
      </w:pPr>
      <w:r>
        <w:rPr>
          <w:rFonts w:ascii="Calibri" w:hAnsi="Calibri"/>
          <w:b/>
          <w:color w:val="000000" w:themeColor="text1"/>
          <w:sz w:val="22"/>
          <w:szCs w:val="22"/>
        </w:rPr>
        <w:t xml:space="preserve">               </w:t>
      </w:r>
      <w:r w:rsidR="006D3736" w:rsidRPr="001F368B">
        <w:rPr>
          <w:rFonts w:ascii="Calibri" w:hAnsi="Calibri"/>
          <w:b/>
          <w:color w:val="000000" w:themeColor="text1"/>
          <w:sz w:val="22"/>
          <w:szCs w:val="22"/>
        </w:rPr>
        <w:t>Environment</w:t>
      </w:r>
      <w:r w:rsidR="006D3736" w:rsidRPr="001F368B">
        <w:rPr>
          <w:rFonts w:ascii="Calibri" w:hAnsi="Calibri"/>
          <w:b/>
          <w:color w:val="000000" w:themeColor="text1"/>
          <w:sz w:val="22"/>
          <w:szCs w:val="22"/>
        </w:rPr>
        <w:tab/>
        <w:t>: AWS</w:t>
      </w:r>
      <w:r w:rsidR="00BF36D6">
        <w:rPr>
          <w:rFonts w:ascii="Calibri" w:hAnsi="Calibri"/>
          <w:b/>
          <w:color w:val="000000" w:themeColor="text1"/>
          <w:sz w:val="22"/>
          <w:szCs w:val="22"/>
        </w:rPr>
        <w:t>,</w:t>
      </w:r>
      <w:r w:rsidR="00E016F5">
        <w:rPr>
          <w:rFonts w:ascii="Calibri" w:hAnsi="Calibri"/>
          <w:b/>
          <w:color w:val="000000" w:themeColor="text1"/>
          <w:sz w:val="22"/>
          <w:szCs w:val="22"/>
        </w:rPr>
        <w:t>Docker,</w:t>
      </w:r>
      <w:r w:rsidR="00BF36D6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r w:rsidR="003C61B7">
        <w:rPr>
          <w:rFonts w:ascii="Calibri" w:hAnsi="Calibri"/>
          <w:b/>
          <w:color w:val="000000" w:themeColor="text1"/>
          <w:sz w:val="22"/>
          <w:szCs w:val="22"/>
        </w:rPr>
        <w:t>Ansible</w:t>
      </w:r>
      <w:r w:rsidR="007C04A8">
        <w:rPr>
          <w:rFonts w:ascii="Calibri" w:hAnsi="Calibri"/>
          <w:b/>
          <w:color w:val="000000" w:themeColor="text1"/>
          <w:sz w:val="22"/>
          <w:szCs w:val="22"/>
        </w:rPr>
        <w:t>,</w:t>
      </w:r>
      <w:r w:rsidR="00BF36D6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r w:rsidR="00BE50F0">
        <w:rPr>
          <w:rFonts w:ascii="Calibri" w:hAnsi="Calibri"/>
          <w:b/>
          <w:color w:val="000000" w:themeColor="text1"/>
          <w:sz w:val="22"/>
          <w:szCs w:val="22"/>
        </w:rPr>
        <w:t>Git, Jenkins</w:t>
      </w:r>
      <w:r w:rsidR="003C61B7">
        <w:rPr>
          <w:rFonts w:ascii="Calibri" w:hAnsi="Calibri"/>
          <w:b/>
          <w:color w:val="000000" w:themeColor="text1"/>
          <w:sz w:val="22"/>
          <w:szCs w:val="22"/>
        </w:rPr>
        <w:t xml:space="preserve"> and</w:t>
      </w:r>
      <w:r w:rsidR="00905F4B" w:rsidRPr="001F368B">
        <w:rPr>
          <w:rFonts w:ascii="Calibri" w:hAnsi="Calibri"/>
          <w:b/>
          <w:color w:val="000000" w:themeColor="text1"/>
          <w:sz w:val="22"/>
          <w:szCs w:val="22"/>
        </w:rPr>
        <w:t xml:space="preserve"> Linux</w:t>
      </w:r>
      <w:r w:rsidR="004234EC">
        <w:rPr>
          <w:rFonts w:ascii="Calibri" w:hAnsi="Calibri"/>
          <w:b/>
          <w:color w:val="000000" w:themeColor="text1"/>
          <w:sz w:val="22"/>
          <w:szCs w:val="22"/>
        </w:rPr>
        <w:t>.</w:t>
      </w:r>
    </w:p>
    <w:p w:rsidR="00277FB8" w:rsidRPr="00277FB8" w:rsidRDefault="00905F4B" w:rsidP="00277FB8">
      <w:pPr>
        <w:tabs>
          <w:tab w:val="left" w:pos="1125"/>
        </w:tabs>
        <w:spacing w:after="0"/>
        <w:rPr>
          <w:rFonts w:ascii="Calibri" w:hAnsi="Calibri"/>
          <w:b/>
          <w:color w:val="C0504D" w:themeColor="accent2"/>
          <w:sz w:val="24"/>
          <w:szCs w:val="24"/>
        </w:rPr>
      </w:pPr>
      <w:r w:rsidRPr="00905F4B">
        <w:rPr>
          <w:rFonts w:ascii="Calibri" w:hAnsi="Calibri"/>
          <w:b/>
          <w:color w:val="C0504D" w:themeColor="accent2"/>
          <w:sz w:val="24"/>
          <w:szCs w:val="24"/>
        </w:rPr>
        <w:t>Roles</w:t>
      </w:r>
      <w:r w:rsidR="00B4117D">
        <w:rPr>
          <w:rFonts w:ascii="Calibri" w:hAnsi="Calibri"/>
          <w:b/>
          <w:color w:val="C0504D" w:themeColor="accent2"/>
          <w:sz w:val="24"/>
          <w:szCs w:val="24"/>
        </w:rPr>
        <w:t xml:space="preserve"> </w:t>
      </w:r>
      <w:r w:rsidRPr="00905F4B">
        <w:rPr>
          <w:rFonts w:ascii="Calibri" w:hAnsi="Calibri"/>
          <w:b/>
          <w:color w:val="C0504D" w:themeColor="accent2"/>
          <w:sz w:val="24"/>
          <w:szCs w:val="24"/>
        </w:rPr>
        <w:t>:</w:t>
      </w:r>
    </w:p>
    <w:p w:rsidR="002F232B" w:rsidRPr="00625352" w:rsidRDefault="00277FB8" w:rsidP="00BF36D6">
      <w:pPr>
        <w:pStyle w:val="ListParagraph"/>
        <w:numPr>
          <w:ilvl w:val="0"/>
          <w:numId w:val="12"/>
        </w:numPr>
        <w:spacing w:after="100" w:afterAutospacing="1"/>
        <w:jc w:val="both"/>
      </w:pPr>
      <w:r w:rsidRPr="00625352">
        <w:t xml:space="preserve">Implemented </w:t>
      </w:r>
      <w:r w:rsidR="00BF36D6" w:rsidRPr="00BF36D6">
        <w:rPr>
          <w:b/>
        </w:rPr>
        <w:t>CI</w:t>
      </w:r>
      <w:r w:rsidR="00BF36D6">
        <w:t>/</w:t>
      </w:r>
      <w:r w:rsidRPr="00625352">
        <w:rPr>
          <w:b/>
        </w:rPr>
        <w:t>CD</w:t>
      </w:r>
      <w:r w:rsidRPr="00625352">
        <w:t xml:space="preserve"> using</w:t>
      </w:r>
      <w:r w:rsidR="00BF36D6">
        <w:t xml:space="preserve"> </w:t>
      </w:r>
      <w:r>
        <w:rPr>
          <w:b/>
        </w:rPr>
        <w:t>Ansible, Docker</w:t>
      </w:r>
      <w:r w:rsidRPr="00625352">
        <w:t xml:space="preserve"> from scratch</w:t>
      </w:r>
      <w:r w:rsidR="002F232B" w:rsidRPr="00BF36D6">
        <w:rPr>
          <w:b/>
          <w:sz w:val="24"/>
          <w:szCs w:val="24"/>
        </w:rPr>
        <w:t xml:space="preserve">  </w:t>
      </w:r>
      <w:r w:rsidR="002F232B">
        <w:t xml:space="preserve"> </w:t>
      </w:r>
    </w:p>
    <w:p w:rsidR="0069766A" w:rsidRDefault="0069766A" w:rsidP="0019682B">
      <w:pPr>
        <w:pStyle w:val="ListParagraph"/>
        <w:numPr>
          <w:ilvl w:val="0"/>
          <w:numId w:val="12"/>
        </w:numPr>
        <w:spacing w:after="100" w:afterAutospacing="1"/>
        <w:jc w:val="both"/>
      </w:pPr>
      <w:r w:rsidRPr="00625352">
        <w:t xml:space="preserve">Experience </w:t>
      </w:r>
      <w:r w:rsidR="00461D61">
        <w:t xml:space="preserve">in </w:t>
      </w:r>
      <w:r w:rsidRPr="00625352">
        <w:t xml:space="preserve">deploying and operating </w:t>
      </w:r>
      <w:r w:rsidRPr="00625352">
        <w:rPr>
          <w:b/>
        </w:rPr>
        <w:t>AWS</w:t>
      </w:r>
      <w:r w:rsidR="006441B5">
        <w:t>, specifically VPC, EC2, S3</w:t>
      </w:r>
      <w:r w:rsidRPr="00625352">
        <w:t xml:space="preserve">, IAM, ELB, Cloud Formation and Cloud Watch using the </w:t>
      </w:r>
      <w:r w:rsidRPr="00E3698C">
        <w:t>AWS</w:t>
      </w:r>
      <w:r w:rsidR="00957E44">
        <w:t xml:space="preserve"> console</w:t>
      </w:r>
      <w:r w:rsidRPr="00625352">
        <w:t>.</w:t>
      </w:r>
    </w:p>
    <w:p w:rsidR="00461D61" w:rsidRDefault="00461D61" w:rsidP="0019682B">
      <w:pPr>
        <w:pStyle w:val="ListParagraph"/>
        <w:numPr>
          <w:ilvl w:val="0"/>
          <w:numId w:val="12"/>
        </w:numPr>
        <w:spacing w:after="100" w:afterAutospacing="1"/>
        <w:jc w:val="both"/>
      </w:pPr>
      <w:r>
        <w:t xml:space="preserve">Setup instances on AWS for DevOps tools and enabled appropriate secure communication for CI/CD flow.  </w:t>
      </w:r>
    </w:p>
    <w:p w:rsidR="00E3698C" w:rsidRDefault="00E3698C" w:rsidP="0019682B">
      <w:pPr>
        <w:pStyle w:val="ListParagraph"/>
        <w:numPr>
          <w:ilvl w:val="0"/>
          <w:numId w:val="12"/>
        </w:numPr>
        <w:spacing w:after="100" w:afterAutospacing="1"/>
        <w:jc w:val="both"/>
      </w:pPr>
      <w:r w:rsidRPr="00E3698C">
        <w:t xml:space="preserve">Configure Jenkins server by installing pre-requisites link java, git and installing plugins required </w:t>
      </w:r>
      <w:r>
        <w:t xml:space="preserve">for </w:t>
      </w:r>
      <w:r w:rsidRPr="00E3698C">
        <w:t>build, unit test, deployment process</w:t>
      </w:r>
    </w:p>
    <w:p w:rsidR="000E7C65" w:rsidRDefault="000E7C65" w:rsidP="000E7C65">
      <w:pPr>
        <w:pStyle w:val="ListParagraph"/>
        <w:numPr>
          <w:ilvl w:val="0"/>
          <w:numId w:val="12"/>
        </w:numPr>
        <w:spacing w:after="100" w:afterAutospacing="1"/>
        <w:jc w:val="both"/>
      </w:pPr>
      <w:r w:rsidRPr="00625352">
        <w:t xml:space="preserve">Responsible for </w:t>
      </w:r>
      <w:r>
        <w:t>build and managing infrastructure on</w:t>
      </w:r>
      <w:r w:rsidR="00BF36D6">
        <w:t xml:space="preserve"> </w:t>
      </w:r>
      <w:r w:rsidRPr="00277FB8">
        <w:rPr>
          <w:b/>
        </w:rPr>
        <w:t>AWS</w:t>
      </w:r>
      <w:r w:rsidR="00BF36D6">
        <w:rPr>
          <w:b/>
        </w:rPr>
        <w:t xml:space="preserve"> </w:t>
      </w:r>
      <w:r>
        <w:t xml:space="preserve">cloud and Creating </w:t>
      </w:r>
      <w:r w:rsidRPr="00277FB8">
        <w:rPr>
          <w:b/>
        </w:rPr>
        <w:t>CI/CD pipelines</w:t>
      </w:r>
      <w:r>
        <w:t xml:space="preserve"> on </w:t>
      </w:r>
      <w:r w:rsidRPr="00277FB8">
        <w:rPr>
          <w:b/>
        </w:rPr>
        <w:t>Jenkins</w:t>
      </w:r>
      <w:r>
        <w:t xml:space="preserve">. </w:t>
      </w:r>
    </w:p>
    <w:p w:rsidR="00522A96" w:rsidRDefault="00E3698C" w:rsidP="00E3698C">
      <w:pPr>
        <w:pStyle w:val="ListParagraph"/>
        <w:numPr>
          <w:ilvl w:val="0"/>
          <w:numId w:val="12"/>
        </w:numPr>
        <w:spacing w:after="100" w:afterAutospacing="1"/>
        <w:jc w:val="both"/>
      </w:pPr>
      <w:r>
        <w:t xml:space="preserve">Good experience in </w:t>
      </w:r>
      <w:r w:rsidR="00BC5EA3">
        <w:t>creating entire</w:t>
      </w:r>
      <w:r w:rsidR="00BF36D6">
        <w:t xml:space="preserve"> </w:t>
      </w:r>
      <w:r w:rsidR="00522A96">
        <w:t>CI/CD pipelines for Java.</w:t>
      </w:r>
    </w:p>
    <w:p w:rsidR="00897A5E" w:rsidRPr="00D4488A" w:rsidRDefault="00836597" w:rsidP="00D4488A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="Calibri"/>
        </w:rPr>
      </w:pPr>
      <w:r w:rsidRPr="00625352">
        <w:rPr>
          <w:rFonts w:cs="Calibri"/>
        </w:rPr>
        <w:t>Involved in monitoring builds, break/fix management, issue tracking, and identifying and resolving wide variety of build-related issues for different products.</w:t>
      </w:r>
    </w:p>
    <w:p w:rsidR="0069766A" w:rsidRPr="00625352" w:rsidRDefault="0069766A" w:rsidP="0019682B">
      <w:pPr>
        <w:pStyle w:val="ListParagraph"/>
        <w:numPr>
          <w:ilvl w:val="0"/>
          <w:numId w:val="12"/>
        </w:numPr>
        <w:spacing w:after="100" w:afterAutospacing="1"/>
        <w:jc w:val="both"/>
      </w:pPr>
      <w:r w:rsidRPr="00625352">
        <w:t>Development of</w:t>
      </w:r>
      <w:r w:rsidR="00AF35AB">
        <w:t xml:space="preserve"> </w:t>
      </w:r>
      <w:r w:rsidRPr="00D4488A">
        <w:rPr>
          <w:b/>
        </w:rPr>
        <w:t>ansibl</w:t>
      </w:r>
      <w:r w:rsidRPr="00625352">
        <w:rPr>
          <w:b/>
        </w:rPr>
        <w:t>e</w:t>
      </w:r>
      <w:r w:rsidRPr="00625352">
        <w:t xml:space="preserve"> play books to manage systems configuration.</w:t>
      </w:r>
    </w:p>
    <w:p w:rsidR="00E3698C" w:rsidRPr="00923621" w:rsidRDefault="00BC5EA3" w:rsidP="00923621">
      <w:pPr>
        <w:pStyle w:val="ListParagraph"/>
        <w:numPr>
          <w:ilvl w:val="0"/>
          <w:numId w:val="12"/>
        </w:numPr>
        <w:spacing w:after="0" w:line="240" w:lineRule="auto"/>
        <w:jc w:val="both"/>
        <w:outlineLvl w:val="0"/>
        <w:rPr>
          <w:rFonts w:cs="Calibri"/>
          <w:bCs/>
        </w:rPr>
      </w:pPr>
      <w:r>
        <w:t>Writing</w:t>
      </w:r>
      <w:r w:rsidR="00461D61">
        <w:t xml:space="preserve"> </w:t>
      </w:r>
      <w:r w:rsidR="00E3698C" w:rsidRPr="00E3698C">
        <w:t>Docker</w:t>
      </w:r>
      <w:r w:rsidR="00BF36D6">
        <w:t xml:space="preserve"> </w:t>
      </w:r>
      <w:r w:rsidR="00461D61">
        <w:t>files</w:t>
      </w:r>
      <w:r w:rsidR="00BF36D6">
        <w:t>, create the Docke</w:t>
      </w:r>
      <w:r w:rsidR="00E3698C" w:rsidRPr="00E3698C">
        <w:t>r</w:t>
      </w:r>
      <w:r w:rsidR="00BF36D6">
        <w:t xml:space="preserve"> </w:t>
      </w:r>
      <w:r w:rsidR="00461D61">
        <w:t>images</w:t>
      </w:r>
      <w:r w:rsidR="00BF36D6">
        <w:t xml:space="preserve"> </w:t>
      </w:r>
      <w:r w:rsidR="00461D61">
        <w:t>in</w:t>
      </w:r>
      <w:r w:rsidR="00E3698C" w:rsidRPr="00E3698C">
        <w:t xml:space="preserve"> version control </w:t>
      </w:r>
      <w:r w:rsidR="00461D61">
        <w:t>way.</w:t>
      </w:r>
    </w:p>
    <w:p w:rsidR="00836597" w:rsidRPr="00625352" w:rsidRDefault="00836597" w:rsidP="00836597">
      <w:pPr>
        <w:pStyle w:val="ListParagraph"/>
        <w:numPr>
          <w:ilvl w:val="0"/>
          <w:numId w:val="12"/>
        </w:numPr>
        <w:spacing w:after="100" w:afterAutospacing="1"/>
        <w:jc w:val="both"/>
      </w:pPr>
      <w:r w:rsidRPr="00625352">
        <w:t xml:space="preserve">Monitoring health of </w:t>
      </w:r>
      <w:r w:rsidRPr="00625352">
        <w:rPr>
          <w:b/>
        </w:rPr>
        <w:t>Amazon EC2</w:t>
      </w:r>
      <w:r w:rsidRPr="00625352">
        <w:t xml:space="preserve"> insta</w:t>
      </w:r>
      <w:r w:rsidR="00522A96">
        <w:t xml:space="preserve">nces and other AWS services </w:t>
      </w:r>
      <w:r w:rsidR="00BC5EA3">
        <w:t>Cloud Watch</w:t>
      </w:r>
      <w:r w:rsidRPr="00625352">
        <w:rPr>
          <w:b/>
        </w:rPr>
        <w:t>.</w:t>
      </w:r>
    </w:p>
    <w:p w:rsidR="00700529" w:rsidRPr="00E3698C" w:rsidRDefault="00700529" w:rsidP="00700529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rFonts w:ascii="Calibri" w:hAnsi="Calibri"/>
          <w:sz w:val="22"/>
          <w:szCs w:val="22"/>
          <w:lang w:val="en-IN"/>
        </w:rPr>
      </w:pPr>
      <w:r w:rsidRPr="00E3698C">
        <w:rPr>
          <w:rFonts w:ascii="Calibri" w:hAnsi="Calibri"/>
          <w:sz w:val="22"/>
          <w:szCs w:val="22"/>
          <w:lang w:val="en-IN"/>
        </w:rPr>
        <w:t xml:space="preserve">Building &amp; configuring Red hat Linux systems over the network, implementing automated tasks through crontab, resolving tickets according to the priority basis. </w:t>
      </w:r>
    </w:p>
    <w:p w:rsidR="00E3698C" w:rsidRDefault="00E3698C" w:rsidP="00700529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rFonts w:ascii="Calibri" w:hAnsi="Calibri"/>
          <w:sz w:val="22"/>
          <w:szCs w:val="22"/>
          <w:lang w:val="en-IN"/>
        </w:rPr>
      </w:pPr>
      <w:r w:rsidRPr="00E3698C">
        <w:rPr>
          <w:rFonts w:ascii="Calibri" w:hAnsi="Calibri"/>
          <w:sz w:val="22"/>
          <w:szCs w:val="22"/>
          <w:lang w:val="en-IN"/>
        </w:rPr>
        <w:t>Build and Release EC2 instances Amazon Linux, Red Hat and Windows for development and production environment</w:t>
      </w:r>
    </w:p>
    <w:p w:rsidR="00D4488A" w:rsidRPr="00443CF1" w:rsidRDefault="00D4488A" w:rsidP="00D4488A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rFonts w:ascii="Calibri" w:hAnsi="Calibri"/>
          <w:sz w:val="22"/>
          <w:szCs w:val="22"/>
          <w:lang w:val="en-IN"/>
        </w:rPr>
      </w:pPr>
      <w:r w:rsidRPr="00443CF1">
        <w:rPr>
          <w:rFonts w:ascii="Calibri" w:hAnsi="Calibri"/>
          <w:sz w:val="22"/>
          <w:szCs w:val="22"/>
          <w:lang w:val="en-IN"/>
        </w:rPr>
        <w:t>Collaborating with various teams in gathering requirements and suggesting infrastructure solutions based on necessity and financial constraints.</w:t>
      </w:r>
    </w:p>
    <w:p w:rsidR="00D4488A" w:rsidRPr="00443CF1" w:rsidRDefault="00D4488A" w:rsidP="00D4488A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rFonts w:ascii="Calibri" w:hAnsi="Calibri"/>
          <w:sz w:val="22"/>
          <w:szCs w:val="22"/>
          <w:lang w:val="en-IN"/>
        </w:rPr>
      </w:pPr>
      <w:r w:rsidRPr="00443CF1">
        <w:rPr>
          <w:rFonts w:ascii="Calibri" w:hAnsi="Calibri"/>
          <w:sz w:val="22"/>
          <w:szCs w:val="22"/>
          <w:lang w:val="en-IN"/>
        </w:rPr>
        <w:t xml:space="preserve">Configuring and managing various AWS services like </w:t>
      </w:r>
      <w:r w:rsidR="00957E44">
        <w:rPr>
          <w:rFonts w:ascii="Calibri" w:hAnsi="Calibri"/>
          <w:sz w:val="22"/>
          <w:szCs w:val="22"/>
          <w:lang w:val="en-IN"/>
        </w:rPr>
        <w:t>EC2, VPC, S3</w:t>
      </w:r>
      <w:r w:rsidRPr="00443CF1">
        <w:rPr>
          <w:rFonts w:ascii="Calibri" w:hAnsi="Calibri"/>
          <w:sz w:val="22"/>
          <w:szCs w:val="22"/>
          <w:lang w:val="en-IN"/>
        </w:rPr>
        <w:t xml:space="preserve">, </w:t>
      </w:r>
      <w:r w:rsidR="00BC5EA3" w:rsidRPr="00443CF1">
        <w:rPr>
          <w:rFonts w:ascii="Calibri" w:hAnsi="Calibri"/>
          <w:sz w:val="22"/>
          <w:szCs w:val="22"/>
          <w:lang w:val="en-IN"/>
        </w:rPr>
        <w:t>Clou</w:t>
      </w:r>
      <w:r w:rsidR="00BC5EA3">
        <w:rPr>
          <w:rFonts w:ascii="Calibri" w:hAnsi="Calibri"/>
          <w:sz w:val="22"/>
          <w:szCs w:val="22"/>
          <w:lang w:val="en-IN"/>
        </w:rPr>
        <w:t>d Watch</w:t>
      </w:r>
      <w:r w:rsidRPr="00443CF1">
        <w:rPr>
          <w:rFonts w:ascii="Calibri" w:hAnsi="Calibri"/>
          <w:sz w:val="22"/>
          <w:szCs w:val="22"/>
          <w:lang w:val="en-IN"/>
        </w:rPr>
        <w:t>, SNS, and IAM etc.</w:t>
      </w:r>
    </w:p>
    <w:p w:rsidR="00D4488A" w:rsidRPr="00443CF1" w:rsidRDefault="00D4488A" w:rsidP="00D4488A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rFonts w:ascii="Calibri" w:hAnsi="Calibri"/>
          <w:sz w:val="22"/>
          <w:szCs w:val="22"/>
          <w:lang w:val="en-IN"/>
        </w:rPr>
      </w:pPr>
      <w:r w:rsidRPr="00443CF1">
        <w:rPr>
          <w:rFonts w:ascii="Calibri" w:hAnsi="Calibri"/>
          <w:sz w:val="22"/>
          <w:szCs w:val="22"/>
          <w:lang w:val="en-IN"/>
        </w:rPr>
        <w:t>Assigning roles and policies to users, Security groups using IAM.</w:t>
      </w:r>
    </w:p>
    <w:p w:rsidR="00D4488A" w:rsidRPr="001535B6" w:rsidRDefault="00D4488A" w:rsidP="001535B6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rFonts w:ascii="Calibri" w:hAnsi="Calibri"/>
          <w:sz w:val="22"/>
          <w:szCs w:val="22"/>
          <w:lang w:val="en-IN"/>
        </w:rPr>
      </w:pPr>
      <w:r w:rsidRPr="00443CF1">
        <w:rPr>
          <w:rFonts w:ascii="Calibri" w:hAnsi="Calibri"/>
          <w:sz w:val="22"/>
          <w:szCs w:val="22"/>
          <w:lang w:val="en-IN"/>
        </w:rPr>
        <w:t>Implementing ELBs and Auto scaling groups for EC2 instances for providing high availability and fault tolerance.</w:t>
      </w:r>
    </w:p>
    <w:p w:rsidR="0025745C" w:rsidRPr="00443CF1" w:rsidRDefault="0025745C" w:rsidP="0025745C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rFonts w:ascii="Calibri" w:hAnsi="Calibri"/>
          <w:sz w:val="22"/>
          <w:szCs w:val="22"/>
          <w:lang w:val="en-IN"/>
        </w:rPr>
      </w:pPr>
      <w:r w:rsidRPr="00443CF1">
        <w:rPr>
          <w:rFonts w:ascii="Calibri" w:hAnsi="Calibri"/>
          <w:sz w:val="22"/>
          <w:szCs w:val="22"/>
          <w:lang w:val="en-IN"/>
        </w:rPr>
        <w:t>Collecting security and cost optimization reports and advising customer to reduce cost and improve security.</w:t>
      </w:r>
    </w:p>
    <w:p w:rsidR="0025745C" w:rsidRPr="00443CF1" w:rsidRDefault="001806CD" w:rsidP="0025745C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>E</w:t>
      </w:r>
      <w:r w:rsidR="0025745C" w:rsidRPr="00443CF1">
        <w:rPr>
          <w:rFonts w:ascii="Calibri" w:hAnsi="Calibri"/>
          <w:sz w:val="22"/>
          <w:szCs w:val="22"/>
          <w:lang w:val="en-IN"/>
        </w:rPr>
        <w:t>nabling Cloud</w:t>
      </w:r>
      <w:r w:rsidR="003F1846">
        <w:rPr>
          <w:rFonts w:ascii="Calibri" w:hAnsi="Calibri"/>
          <w:sz w:val="22"/>
          <w:szCs w:val="22"/>
          <w:lang w:val="en-IN"/>
        </w:rPr>
        <w:t xml:space="preserve"> </w:t>
      </w:r>
      <w:r w:rsidR="0025745C" w:rsidRPr="00443CF1">
        <w:rPr>
          <w:rFonts w:ascii="Calibri" w:hAnsi="Calibri"/>
          <w:sz w:val="22"/>
          <w:szCs w:val="22"/>
          <w:lang w:val="en-IN"/>
        </w:rPr>
        <w:t>Trail and analysing logs in case of subspecies events appended.</w:t>
      </w:r>
    </w:p>
    <w:p w:rsidR="0025745C" w:rsidRPr="00443CF1" w:rsidRDefault="0025745C" w:rsidP="0025745C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rFonts w:ascii="Calibri" w:hAnsi="Calibri"/>
          <w:sz w:val="22"/>
          <w:szCs w:val="22"/>
          <w:lang w:val="en-IN"/>
        </w:rPr>
      </w:pPr>
      <w:r w:rsidRPr="00443CF1">
        <w:rPr>
          <w:rFonts w:ascii="Calibri" w:hAnsi="Calibri"/>
          <w:sz w:val="22"/>
          <w:szCs w:val="22"/>
          <w:lang w:val="en-IN"/>
        </w:rPr>
        <w:t xml:space="preserve">Knowledge in load balancing and set up load balancer and firewall rules in and enterprise environment. </w:t>
      </w:r>
    </w:p>
    <w:p w:rsidR="0025745C" w:rsidRPr="00443CF1" w:rsidRDefault="0025745C" w:rsidP="0025745C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rFonts w:ascii="Calibri" w:hAnsi="Calibri"/>
          <w:sz w:val="22"/>
          <w:szCs w:val="22"/>
          <w:lang w:val="en-IN"/>
        </w:rPr>
      </w:pPr>
      <w:r w:rsidRPr="00443CF1">
        <w:rPr>
          <w:rFonts w:ascii="Calibri" w:hAnsi="Calibri"/>
          <w:sz w:val="22"/>
          <w:szCs w:val="22"/>
          <w:lang w:val="en-IN"/>
        </w:rPr>
        <w:t>Using Auto</w:t>
      </w:r>
      <w:r w:rsidR="003F1846">
        <w:rPr>
          <w:rFonts w:ascii="Calibri" w:hAnsi="Calibri"/>
          <w:sz w:val="22"/>
          <w:szCs w:val="22"/>
          <w:lang w:val="en-IN"/>
        </w:rPr>
        <w:t xml:space="preserve"> </w:t>
      </w:r>
      <w:r w:rsidRPr="00443CF1">
        <w:rPr>
          <w:rFonts w:ascii="Calibri" w:hAnsi="Calibri"/>
          <w:sz w:val="22"/>
          <w:szCs w:val="22"/>
          <w:lang w:val="en-IN"/>
        </w:rPr>
        <w:t xml:space="preserve">scaling for horizontal scaling of instances depending on load. </w:t>
      </w:r>
    </w:p>
    <w:p w:rsidR="0025745C" w:rsidRPr="0025745C" w:rsidRDefault="0025745C" w:rsidP="0025745C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rFonts w:ascii="Calibri" w:hAnsi="Calibri"/>
          <w:sz w:val="22"/>
          <w:szCs w:val="22"/>
          <w:lang w:val="en-IN"/>
        </w:rPr>
      </w:pPr>
      <w:r w:rsidRPr="00443CF1">
        <w:rPr>
          <w:rFonts w:ascii="Calibri" w:hAnsi="Calibri"/>
          <w:sz w:val="22"/>
          <w:szCs w:val="22"/>
          <w:lang w:val="en-IN"/>
        </w:rPr>
        <w:t>Configure the servers with the Cloud Watch monitoring and monitor the performance metrics of the production servers.</w:t>
      </w:r>
    </w:p>
    <w:p w:rsidR="00E3698C" w:rsidRPr="00E3698C" w:rsidRDefault="005D007D" w:rsidP="00E3698C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 w:rsidRPr="00E820B7">
        <w:rPr>
          <w:rFonts w:ascii="Calibri" w:hAnsi="Calibri" w:cs="Calibri"/>
          <w:color w:val="000000"/>
          <w:sz w:val="22"/>
          <w:szCs w:val="22"/>
        </w:rPr>
        <w:t xml:space="preserve">Maintained build related scripts developed in </w:t>
      </w:r>
      <w:r w:rsidR="00522A96">
        <w:rPr>
          <w:rFonts w:ascii="Calibri" w:hAnsi="Calibri" w:cs="Calibri"/>
          <w:b/>
          <w:color w:val="000000"/>
          <w:sz w:val="22"/>
          <w:szCs w:val="22"/>
        </w:rPr>
        <w:t>YAML and S</w:t>
      </w:r>
      <w:r w:rsidRPr="00E820B7">
        <w:rPr>
          <w:rFonts w:ascii="Calibri" w:hAnsi="Calibri" w:cs="Calibri"/>
          <w:b/>
          <w:color w:val="000000"/>
          <w:sz w:val="22"/>
          <w:szCs w:val="22"/>
        </w:rPr>
        <w:t>hell.</w:t>
      </w:r>
    </w:p>
    <w:p w:rsidR="00E3698C" w:rsidRDefault="00E3698C" w:rsidP="00957E44">
      <w:pPr>
        <w:pStyle w:val="ListParagraph"/>
        <w:numPr>
          <w:ilvl w:val="0"/>
          <w:numId w:val="12"/>
        </w:numPr>
        <w:spacing w:after="100" w:afterAutospacing="1"/>
        <w:jc w:val="both"/>
      </w:pPr>
      <w:r w:rsidRPr="00E3698C">
        <w:t>Implemented Cloud</w:t>
      </w:r>
      <w:r w:rsidR="003F1846">
        <w:t xml:space="preserve"> </w:t>
      </w:r>
      <w:r w:rsidRPr="00E3698C">
        <w:t>Front solution for caching web content based on the regions</w:t>
      </w:r>
    </w:p>
    <w:p w:rsidR="00E3698C" w:rsidRDefault="00E3698C" w:rsidP="0019682B">
      <w:pPr>
        <w:pStyle w:val="ListParagraph"/>
        <w:numPr>
          <w:ilvl w:val="0"/>
          <w:numId w:val="12"/>
        </w:numPr>
        <w:spacing w:after="100" w:afterAutospacing="1"/>
        <w:jc w:val="both"/>
      </w:pPr>
      <w:r w:rsidRPr="00E3698C">
        <w:t>Manage and monitoring cloud environme</w:t>
      </w:r>
      <w:r w:rsidR="00700DEE">
        <w:t xml:space="preserve">nts using </w:t>
      </w:r>
      <w:r w:rsidR="00BC5EA3">
        <w:t>Cloud Watch</w:t>
      </w:r>
      <w:r w:rsidR="00700DEE">
        <w:t>, Nagios</w:t>
      </w:r>
      <w:r w:rsidRPr="00E3698C">
        <w:t xml:space="preserve"> Monitoring.</w:t>
      </w:r>
    </w:p>
    <w:p w:rsidR="00E3698C" w:rsidRDefault="00E3698C" w:rsidP="0019682B">
      <w:pPr>
        <w:pStyle w:val="ListParagraph"/>
        <w:numPr>
          <w:ilvl w:val="0"/>
          <w:numId w:val="12"/>
        </w:numPr>
        <w:spacing w:after="100" w:afterAutospacing="1"/>
        <w:jc w:val="both"/>
      </w:pPr>
      <w:r w:rsidRPr="00E3698C">
        <w:t>Worked on Bootstrapping, assigning Elastic IPs, scaling up/down as per EC2 instance utilization.</w:t>
      </w:r>
    </w:p>
    <w:p w:rsidR="00182B9E" w:rsidRDefault="00E3698C" w:rsidP="0019682B">
      <w:pPr>
        <w:pStyle w:val="ListParagraph"/>
        <w:numPr>
          <w:ilvl w:val="0"/>
          <w:numId w:val="12"/>
        </w:numPr>
        <w:spacing w:after="100" w:afterAutospacing="1"/>
        <w:jc w:val="both"/>
      </w:pPr>
      <w:r w:rsidRPr="00E3698C">
        <w:t xml:space="preserve">Worked on Auto scaling of EC2 instance. </w:t>
      </w:r>
      <w:r w:rsidR="00182B9E">
        <w:t>launch and modification of EC</w:t>
      </w:r>
      <w:r w:rsidRPr="00E3698C">
        <w:t xml:space="preserve">2 instance through CLI, </w:t>
      </w:r>
    </w:p>
    <w:p w:rsidR="00146768" w:rsidRDefault="00E3698C" w:rsidP="00146768">
      <w:pPr>
        <w:pStyle w:val="ListParagraph"/>
        <w:numPr>
          <w:ilvl w:val="0"/>
          <w:numId w:val="12"/>
        </w:numPr>
        <w:spacing w:after="100" w:afterAutospacing="1"/>
        <w:jc w:val="both"/>
      </w:pPr>
      <w:r w:rsidRPr="00E3698C">
        <w:t>Using Auto</w:t>
      </w:r>
      <w:r w:rsidR="003F1846">
        <w:t xml:space="preserve"> </w:t>
      </w:r>
      <w:r w:rsidRPr="00E3698C">
        <w:t>scaling for horizontal scaling of instances depending on load.</w:t>
      </w:r>
    </w:p>
    <w:p w:rsidR="00146768" w:rsidRDefault="00146768" w:rsidP="00146768">
      <w:pPr>
        <w:pStyle w:val="ListParagraph"/>
        <w:spacing w:after="100" w:afterAutospacing="1"/>
        <w:jc w:val="both"/>
      </w:pPr>
    </w:p>
    <w:p w:rsidR="00146768" w:rsidRDefault="00146768" w:rsidP="00146768">
      <w:pPr>
        <w:pStyle w:val="ListParagraph"/>
        <w:spacing w:after="100" w:afterAutospacing="1"/>
        <w:jc w:val="both"/>
      </w:pPr>
    </w:p>
    <w:p w:rsidR="00146768" w:rsidRDefault="00146768" w:rsidP="00146768">
      <w:pPr>
        <w:pStyle w:val="ListParagraph"/>
        <w:spacing w:after="100" w:afterAutospacing="1"/>
        <w:jc w:val="both"/>
      </w:pPr>
    </w:p>
    <w:p w:rsidR="00146768" w:rsidRDefault="00146768" w:rsidP="00146768">
      <w:pPr>
        <w:pStyle w:val="ListParagraph"/>
        <w:spacing w:after="100" w:afterAutospacing="1"/>
        <w:jc w:val="both"/>
      </w:pPr>
    </w:p>
    <w:p w:rsidR="00146768" w:rsidRPr="00146768" w:rsidRDefault="00146768" w:rsidP="00146768">
      <w:pPr>
        <w:pStyle w:val="ListParagraph"/>
        <w:spacing w:after="100" w:afterAutospacing="1"/>
        <w:jc w:val="both"/>
      </w:pPr>
    </w:p>
    <w:p w:rsidR="00B869AD" w:rsidRPr="00096944" w:rsidRDefault="00B869AD" w:rsidP="00B869AD">
      <w:pPr>
        <w:pStyle w:val="ContactInfo"/>
        <w:shd w:val="clear" w:color="auto" w:fill="FBD4B4" w:themeFill="accent6" w:themeFillTint="66"/>
        <w:tabs>
          <w:tab w:val="left" w:pos="1995"/>
        </w:tabs>
        <w:spacing w:line="276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Project #2</w:t>
      </w:r>
      <w:r w:rsidRPr="00096944">
        <w:rPr>
          <w:rFonts w:ascii="Calibri" w:hAnsi="Calibri"/>
          <w:sz w:val="24"/>
          <w:szCs w:val="24"/>
        </w:rPr>
        <w:t>:</w:t>
      </w:r>
    </w:p>
    <w:p w:rsidR="00B869AD" w:rsidRDefault="00B869AD" w:rsidP="00B869AD">
      <w:pPr>
        <w:pStyle w:val="ResumeText"/>
        <w:spacing w:line="276" w:lineRule="auto"/>
        <w:jc w:val="both"/>
        <w:rPr>
          <w:color w:val="000000" w:themeColor="text1"/>
          <w:sz w:val="22"/>
          <w:szCs w:val="22"/>
        </w:rPr>
      </w:pPr>
    </w:p>
    <w:p w:rsidR="002C69B6" w:rsidRPr="00420F55" w:rsidRDefault="002C69B6" w:rsidP="00420F55">
      <w:pPr>
        <w:pStyle w:val="ResumeText"/>
        <w:spacing w:line="276" w:lineRule="auto"/>
        <w:ind w:firstLine="720"/>
        <w:jc w:val="both"/>
        <w:rPr>
          <w:rFonts w:ascii="Calibri" w:hAnsi="Calibri"/>
          <w:b/>
          <w:color w:val="000000" w:themeColor="text1"/>
          <w:sz w:val="22"/>
          <w:szCs w:val="22"/>
        </w:rPr>
      </w:pPr>
      <w:r w:rsidRPr="00420F55">
        <w:rPr>
          <w:rFonts w:ascii="Calibri" w:hAnsi="Calibri"/>
          <w:b/>
          <w:color w:val="000000" w:themeColor="text1"/>
          <w:sz w:val="22"/>
          <w:szCs w:val="22"/>
        </w:rPr>
        <w:t>Client</w:t>
      </w:r>
      <w:r w:rsidR="00420F55">
        <w:rPr>
          <w:rFonts w:ascii="Calibri" w:hAnsi="Calibri"/>
          <w:b/>
          <w:color w:val="000000" w:themeColor="text1"/>
          <w:sz w:val="22"/>
          <w:szCs w:val="22"/>
        </w:rPr>
        <w:tab/>
      </w:r>
      <w:r w:rsidR="00420F55">
        <w:rPr>
          <w:rFonts w:ascii="Calibri" w:hAnsi="Calibri"/>
          <w:b/>
          <w:color w:val="000000" w:themeColor="text1"/>
          <w:sz w:val="22"/>
          <w:szCs w:val="22"/>
        </w:rPr>
        <w:tab/>
      </w:r>
      <w:r w:rsidRPr="00420F55">
        <w:rPr>
          <w:rFonts w:ascii="Calibri" w:hAnsi="Calibri"/>
          <w:b/>
          <w:color w:val="000000" w:themeColor="text1"/>
          <w:sz w:val="22"/>
          <w:szCs w:val="22"/>
        </w:rPr>
        <w:t xml:space="preserve">: </w:t>
      </w:r>
      <w:r w:rsidR="00BF36D6">
        <w:rPr>
          <w:rFonts w:ascii="Calibri" w:hAnsi="Calibri"/>
          <w:b/>
          <w:color w:val="000000" w:themeColor="text1"/>
          <w:sz w:val="22"/>
          <w:szCs w:val="22"/>
        </w:rPr>
        <w:t>Internal Project</w:t>
      </w:r>
    </w:p>
    <w:p w:rsidR="002C69B6" w:rsidRDefault="00420F55" w:rsidP="00420F55">
      <w:pPr>
        <w:pStyle w:val="ResumeText"/>
        <w:spacing w:line="276" w:lineRule="auto"/>
        <w:ind w:firstLine="720"/>
        <w:jc w:val="both"/>
        <w:rPr>
          <w:rFonts w:ascii="Calibri" w:hAnsi="Calibri"/>
          <w:b/>
          <w:color w:val="000000" w:themeColor="text1"/>
          <w:sz w:val="22"/>
          <w:szCs w:val="22"/>
        </w:rPr>
      </w:pPr>
      <w:r>
        <w:rPr>
          <w:rFonts w:ascii="Calibri" w:hAnsi="Calibri"/>
          <w:b/>
          <w:color w:val="000000" w:themeColor="text1"/>
          <w:sz w:val="22"/>
          <w:szCs w:val="22"/>
        </w:rPr>
        <w:t>Role</w:t>
      </w:r>
      <w:r>
        <w:rPr>
          <w:rFonts w:ascii="Calibri" w:hAnsi="Calibri"/>
          <w:b/>
          <w:color w:val="000000" w:themeColor="text1"/>
          <w:sz w:val="22"/>
          <w:szCs w:val="22"/>
        </w:rPr>
        <w:tab/>
      </w:r>
      <w:r>
        <w:rPr>
          <w:rFonts w:ascii="Calibri" w:hAnsi="Calibri"/>
          <w:b/>
          <w:color w:val="000000" w:themeColor="text1"/>
          <w:sz w:val="22"/>
          <w:szCs w:val="22"/>
        </w:rPr>
        <w:tab/>
      </w:r>
      <w:r w:rsidR="002C69B6" w:rsidRPr="00420F55">
        <w:rPr>
          <w:rFonts w:ascii="Calibri" w:hAnsi="Calibri"/>
          <w:b/>
          <w:color w:val="000000" w:themeColor="text1"/>
          <w:sz w:val="22"/>
          <w:szCs w:val="22"/>
        </w:rPr>
        <w:t xml:space="preserve">: </w:t>
      </w:r>
      <w:r w:rsidR="003F164C">
        <w:rPr>
          <w:rFonts w:ascii="Calibri" w:hAnsi="Calibri"/>
          <w:b/>
          <w:color w:val="000000" w:themeColor="text1"/>
          <w:sz w:val="22"/>
          <w:szCs w:val="22"/>
        </w:rPr>
        <w:t>System Engineer</w:t>
      </w:r>
    </w:p>
    <w:p w:rsidR="00BA2DF8" w:rsidRPr="00BF36D6" w:rsidRDefault="00C63E7A" w:rsidP="00BF36D6">
      <w:pPr>
        <w:pStyle w:val="ResumeText"/>
        <w:spacing w:line="276" w:lineRule="auto"/>
        <w:jc w:val="both"/>
        <w:rPr>
          <w:rFonts w:ascii="Calibri" w:hAnsi="Calibri" w:cs="Calibri"/>
          <w:b/>
          <w:color w:val="000000" w:themeColor="text1"/>
          <w:sz w:val="22"/>
          <w:szCs w:val="22"/>
        </w:rPr>
      </w:pPr>
      <w:r>
        <w:rPr>
          <w:rFonts w:ascii="Calibri" w:hAnsi="Calibri"/>
          <w:b/>
          <w:color w:val="000000" w:themeColor="text1"/>
          <w:sz w:val="22"/>
          <w:szCs w:val="22"/>
        </w:rPr>
        <w:t xml:space="preserve">              </w:t>
      </w:r>
      <w:r w:rsidR="002C69B6" w:rsidRPr="00420F55">
        <w:rPr>
          <w:rFonts w:ascii="Calibri" w:hAnsi="Calibri"/>
          <w:b/>
          <w:color w:val="000000" w:themeColor="text1"/>
          <w:sz w:val="22"/>
          <w:szCs w:val="22"/>
        </w:rPr>
        <w:t xml:space="preserve">Environment   </w:t>
      </w:r>
      <w:r w:rsidR="00BF36D6">
        <w:rPr>
          <w:rFonts w:ascii="Calibri" w:hAnsi="Calibri"/>
          <w:b/>
          <w:color w:val="000000" w:themeColor="text1"/>
          <w:sz w:val="22"/>
          <w:szCs w:val="22"/>
        </w:rPr>
        <w:t xml:space="preserve">  </w:t>
      </w:r>
      <w:r w:rsidR="002C69B6" w:rsidRPr="00420F55">
        <w:rPr>
          <w:rFonts w:ascii="Calibri" w:hAnsi="Calibri"/>
          <w:b/>
          <w:color w:val="000000" w:themeColor="text1"/>
          <w:sz w:val="22"/>
          <w:szCs w:val="22"/>
        </w:rPr>
        <w:t xml:space="preserve"> : </w:t>
      </w:r>
      <w:r w:rsidR="00BC5EA3">
        <w:rPr>
          <w:rFonts w:ascii="Calibri" w:hAnsi="Calibri"/>
          <w:b/>
          <w:color w:val="000000" w:themeColor="text1"/>
          <w:sz w:val="22"/>
          <w:szCs w:val="22"/>
        </w:rPr>
        <w:t xml:space="preserve">Red Hat </w:t>
      </w:r>
      <w:r w:rsidR="00BF36D6">
        <w:rPr>
          <w:rFonts w:ascii="Calibri" w:hAnsi="Calibri"/>
          <w:b/>
          <w:color w:val="000000" w:themeColor="text1"/>
          <w:sz w:val="22"/>
          <w:szCs w:val="22"/>
        </w:rPr>
        <w:t>Linux, Shell Scripting</w:t>
      </w:r>
      <w:r w:rsidR="00BF36D6" w:rsidRPr="00BF36D6">
        <w:rPr>
          <w:color w:val="000000"/>
        </w:rPr>
        <w:t xml:space="preserve"> </w:t>
      </w:r>
      <w:r w:rsidR="00BF36D6" w:rsidRPr="00BF36D6">
        <w:rPr>
          <w:rFonts w:ascii="Calibri" w:hAnsi="Calibri" w:cs="Calibri"/>
          <w:b/>
          <w:color w:val="000000"/>
          <w:sz w:val="22"/>
          <w:szCs w:val="22"/>
        </w:rPr>
        <w:t>GIT, Je</w:t>
      </w:r>
      <w:r w:rsidR="00BF36D6">
        <w:rPr>
          <w:rFonts w:ascii="Calibri" w:hAnsi="Calibri" w:cs="Calibri"/>
          <w:b/>
          <w:color w:val="000000"/>
          <w:sz w:val="22"/>
          <w:szCs w:val="22"/>
        </w:rPr>
        <w:t>nkins, Tomcat,</w:t>
      </w:r>
      <w:r w:rsidR="00BF36D6" w:rsidRPr="00BF36D6">
        <w:rPr>
          <w:rFonts w:ascii="Calibri" w:hAnsi="Calibri" w:cs="Calibri"/>
          <w:b/>
          <w:color w:val="000000"/>
          <w:sz w:val="22"/>
          <w:szCs w:val="22"/>
        </w:rPr>
        <w:t xml:space="preserve"> Docker</w:t>
      </w:r>
    </w:p>
    <w:p w:rsidR="002C69B6" w:rsidRPr="00096944" w:rsidRDefault="002C69B6" w:rsidP="009F2E07">
      <w:pPr>
        <w:spacing w:after="0" w:line="360" w:lineRule="auto"/>
        <w:jc w:val="both"/>
        <w:rPr>
          <w:rFonts w:ascii="Calibri" w:hAnsi="Calibri" w:cs="Calibri"/>
          <w:b/>
          <w:color w:val="C0504D" w:themeColor="accent2"/>
          <w:sz w:val="24"/>
          <w:szCs w:val="24"/>
        </w:rPr>
      </w:pPr>
      <w:r w:rsidRPr="00096944">
        <w:rPr>
          <w:rFonts w:ascii="Calibri" w:hAnsi="Calibri" w:cs="Calibri"/>
          <w:b/>
          <w:color w:val="C0504D" w:themeColor="accent2"/>
          <w:sz w:val="24"/>
          <w:szCs w:val="24"/>
        </w:rPr>
        <w:t>Roles:</w:t>
      </w:r>
    </w:p>
    <w:p w:rsidR="00897A5E" w:rsidRPr="00897A5E" w:rsidRDefault="00897A5E" w:rsidP="00897A5E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rFonts w:ascii="Calibri" w:hAnsi="Calibri"/>
          <w:sz w:val="22"/>
          <w:szCs w:val="22"/>
          <w:lang w:val="en-IN"/>
        </w:rPr>
      </w:pPr>
      <w:r w:rsidRPr="00897A5E">
        <w:rPr>
          <w:rFonts w:ascii="Calibri" w:hAnsi="Calibri"/>
          <w:sz w:val="22"/>
          <w:szCs w:val="22"/>
          <w:lang w:val="en-IN"/>
        </w:rPr>
        <w:t>Installation of Linux operating systems on Hardware and Virtual environment</w:t>
      </w:r>
    </w:p>
    <w:p w:rsidR="00897A5E" w:rsidRPr="00897A5E" w:rsidRDefault="00897A5E" w:rsidP="00897A5E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rFonts w:ascii="Calibri" w:hAnsi="Calibri"/>
          <w:sz w:val="22"/>
          <w:szCs w:val="22"/>
          <w:lang w:val="en-IN"/>
        </w:rPr>
      </w:pPr>
      <w:r w:rsidRPr="00897A5E">
        <w:rPr>
          <w:rFonts w:ascii="Calibri" w:hAnsi="Calibri"/>
          <w:sz w:val="22"/>
          <w:szCs w:val="22"/>
          <w:lang w:val="en-IN"/>
        </w:rPr>
        <w:t>Creating and Managing Us</w:t>
      </w:r>
      <w:r w:rsidR="00400C30">
        <w:rPr>
          <w:rFonts w:ascii="Calibri" w:hAnsi="Calibri"/>
          <w:sz w:val="22"/>
          <w:szCs w:val="22"/>
          <w:lang w:val="en-IN"/>
        </w:rPr>
        <w:t xml:space="preserve">ers / Group accounts on </w:t>
      </w:r>
      <w:r w:rsidRPr="00897A5E">
        <w:rPr>
          <w:rFonts w:ascii="Calibri" w:hAnsi="Calibri"/>
          <w:sz w:val="22"/>
          <w:szCs w:val="22"/>
          <w:lang w:val="en-IN"/>
        </w:rPr>
        <w:t xml:space="preserve"> local OS accounts.</w:t>
      </w:r>
    </w:p>
    <w:p w:rsidR="00EB6DDF" w:rsidRDefault="00897A5E" w:rsidP="00897A5E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rFonts w:ascii="Calibri" w:hAnsi="Calibri"/>
          <w:sz w:val="22"/>
          <w:szCs w:val="22"/>
          <w:lang w:val="en-IN"/>
        </w:rPr>
      </w:pPr>
      <w:r w:rsidRPr="00EB6DDF">
        <w:rPr>
          <w:rFonts w:ascii="Calibri" w:hAnsi="Calibri"/>
          <w:sz w:val="22"/>
          <w:szCs w:val="22"/>
          <w:lang w:val="en-IN"/>
        </w:rPr>
        <w:t>Implementing LVM with phy</w:t>
      </w:r>
      <w:r w:rsidR="00400C30">
        <w:rPr>
          <w:rFonts w:ascii="Calibri" w:hAnsi="Calibri"/>
          <w:sz w:val="22"/>
          <w:szCs w:val="22"/>
          <w:lang w:val="en-IN"/>
        </w:rPr>
        <w:t>sical volume, volume group &amp;</w:t>
      </w:r>
      <w:r w:rsidRPr="00EB6DDF">
        <w:rPr>
          <w:rFonts w:ascii="Calibri" w:hAnsi="Calibri"/>
          <w:sz w:val="22"/>
          <w:szCs w:val="22"/>
          <w:lang w:val="en-IN"/>
        </w:rPr>
        <w:t xml:space="preserve"> logical volume. </w:t>
      </w:r>
    </w:p>
    <w:p w:rsidR="00897A5E" w:rsidRPr="00EB6DDF" w:rsidRDefault="00897A5E" w:rsidP="00897A5E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rFonts w:ascii="Calibri" w:hAnsi="Calibri"/>
          <w:sz w:val="22"/>
          <w:szCs w:val="22"/>
          <w:lang w:val="en-IN"/>
        </w:rPr>
      </w:pPr>
      <w:r w:rsidRPr="00EB6DDF">
        <w:rPr>
          <w:rFonts w:ascii="Calibri" w:hAnsi="Calibri"/>
          <w:sz w:val="22"/>
          <w:szCs w:val="22"/>
          <w:lang w:val="en-IN"/>
        </w:rPr>
        <w:t>Online</w:t>
      </w:r>
      <w:r w:rsidR="00BF36D6">
        <w:rPr>
          <w:rFonts w:ascii="Calibri" w:hAnsi="Calibri"/>
          <w:sz w:val="22"/>
          <w:szCs w:val="22"/>
          <w:lang w:val="en-IN"/>
        </w:rPr>
        <w:t xml:space="preserve"> </w:t>
      </w:r>
      <w:r w:rsidR="00400C30">
        <w:rPr>
          <w:rFonts w:ascii="Calibri" w:hAnsi="Calibri"/>
          <w:sz w:val="22"/>
          <w:szCs w:val="22"/>
          <w:lang w:val="en-IN"/>
        </w:rPr>
        <w:t>extending &amp;</w:t>
      </w:r>
      <w:r w:rsidRPr="00EB6DDF">
        <w:rPr>
          <w:rFonts w:ascii="Calibri" w:hAnsi="Calibri"/>
          <w:sz w:val="22"/>
          <w:szCs w:val="22"/>
          <w:lang w:val="en-IN"/>
        </w:rPr>
        <w:t>reducing size of logical volumes.</w:t>
      </w:r>
    </w:p>
    <w:p w:rsidR="00897A5E" w:rsidRPr="00897A5E" w:rsidRDefault="00897A5E" w:rsidP="00897A5E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rFonts w:ascii="Calibri" w:hAnsi="Calibri"/>
          <w:sz w:val="22"/>
          <w:szCs w:val="22"/>
          <w:lang w:val="en-IN"/>
        </w:rPr>
      </w:pPr>
      <w:r w:rsidRPr="00897A5E">
        <w:rPr>
          <w:rFonts w:ascii="Calibri" w:hAnsi="Calibri"/>
          <w:sz w:val="22"/>
          <w:szCs w:val="22"/>
          <w:lang w:val="en-IN"/>
        </w:rPr>
        <w:t>Scheduling of automatic, repet</w:t>
      </w:r>
      <w:r w:rsidR="00277FB8">
        <w:rPr>
          <w:rFonts w:ascii="Calibri" w:hAnsi="Calibri"/>
          <w:sz w:val="22"/>
          <w:szCs w:val="22"/>
          <w:lang w:val="en-IN"/>
        </w:rPr>
        <w:t>itive Jobs using commands with c</w:t>
      </w:r>
      <w:r w:rsidRPr="00897A5E">
        <w:rPr>
          <w:rFonts w:ascii="Calibri" w:hAnsi="Calibri"/>
          <w:sz w:val="22"/>
          <w:szCs w:val="22"/>
          <w:lang w:val="en-IN"/>
        </w:rPr>
        <w:t>rond.</w:t>
      </w:r>
    </w:p>
    <w:p w:rsidR="00897A5E" w:rsidRPr="00897A5E" w:rsidRDefault="00897A5E" w:rsidP="00897A5E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rFonts w:ascii="Calibri" w:hAnsi="Calibri"/>
          <w:sz w:val="22"/>
          <w:szCs w:val="22"/>
          <w:lang w:val="en-IN"/>
        </w:rPr>
      </w:pPr>
      <w:r w:rsidRPr="00897A5E">
        <w:rPr>
          <w:rFonts w:ascii="Calibri" w:hAnsi="Calibri"/>
          <w:sz w:val="22"/>
          <w:szCs w:val="22"/>
          <w:lang w:val="en-IN"/>
        </w:rPr>
        <w:t>Implementation of Security by using ACL and Special Permissions.</w:t>
      </w:r>
    </w:p>
    <w:p w:rsidR="00897A5E" w:rsidRPr="00EB6DDF" w:rsidRDefault="00897A5E" w:rsidP="00897A5E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rFonts w:ascii="Calibri" w:hAnsi="Calibri"/>
          <w:sz w:val="22"/>
          <w:szCs w:val="22"/>
          <w:lang w:val="en-IN"/>
        </w:rPr>
      </w:pPr>
      <w:r w:rsidRPr="00EB6DDF">
        <w:rPr>
          <w:rFonts w:ascii="Calibri" w:hAnsi="Calibri"/>
          <w:sz w:val="22"/>
          <w:szCs w:val="22"/>
          <w:lang w:val="en-IN"/>
        </w:rPr>
        <w:t>Monitoring swap memory usage and configuration of the additional swap space as</w:t>
      </w:r>
      <w:r w:rsidR="00BF36D6">
        <w:rPr>
          <w:rFonts w:ascii="Calibri" w:hAnsi="Calibri"/>
          <w:sz w:val="22"/>
          <w:szCs w:val="22"/>
          <w:lang w:val="en-IN"/>
        </w:rPr>
        <w:t xml:space="preserve"> </w:t>
      </w:r>
      <w:r w:rsidRPr="00EB6DDF">
        <w:rPr>
          <w:rFonts w:ascii="Calibri" w:hAnsi="Calibri"/>
          <w:sz w:val="22"/>
          <w:szCs w:val="22"/>
          <w:lang w:val="en-IN"/>
        </w:rPr>
        <w:t>per requirement.</w:t>
      </w:r>
    </w:p>
    <w:p w:rsidR="00897A5E" w:rsidRPr="00897A5E" w:rsidRDefault="00897A5E" w:rsidP="00897A5E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rFonts w:ascii="Calibri" w:hAnsi="Calibri"/>
          <w:sz w:val="22"/>
          <w:szCs w:val="22"/>
          <w:lang w:val="en-IN"/>
        </w:rPr>
      </w:pPr>
      <w:r w:rsidRPr="00897A5E">
        <w:rPr>
          <w:rFonts w:ascii="Calibri" w:hAnsi="Calibri"/>
          <w:sz w:val="22"/>
          <w:szCs w:val="22"/>
          <w:lang w:val="en-IN"/>
        </w:rPr>
        <w:t>Working on cpu utilization, memory utilization issues etc.</w:t>
      </w:r>
    </w:p>
    <w:p w:rsidR="00897A5E" w:rsidRPr="00897A5E" w:rsidRDefault="006E3C37" w:rsidP="00897A5E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>Installation of RPM &amp;</w:t>
      </w:r>
      <w:r w:rsidR="00897A5E" w:rsidRPr="00897A5E">
        <w:rPr>
          <w:rFonts w:ascii="Calibri" w:hAnsi="Calibri"/>
          <w:sz w:val="22"/>
          <w:szCs w:val="22"/>
          <w:lang w:val="en-IN"/>
        </w:rPr>
        <w:t xml:space="preserve"> YUM Configuration.</w:t>
      </w:r>
    </w:p>
    <w:p w:rsidR="00897A5E" w:rsidRPr="00897A5E" w:rsidRDefault="00897A5E" w:rsidP="00897A5E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rFonts w:ascii="Calibri" w:hAnsi="Calibri"/>
          <w:sz w:val="22"/>
          <w:szCs w:val="22"/>
          <w:lang w:val="en-IN"/>
        </w:rPr>
      </w:pPr>
      <w:r w:rsidRPr="00897A5E">
        <w:rPr>
          <w:rFonts w:ascii="Calibri" w:hAnsi="Calibri"/>
          <w:sz w:val="22"/>
          <w:szCs w:val="22"/>
          <w:lang w:val="en-IN"/>
        </w:rPr>
        <w:t>Installation and Configuration of FTP Service.</w:t>
      </w:r>
    </w:p>
    <w:p w:rsidR="00897A5E" w:rsidRPr="00897A5E" w:rsidRDefault="00897A5E" w:rsidP="00897A5E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rFonts w:ascii="Calibri" w:hAnsi="Calibri"/>
          <w:sz w:val="22"/>
          <w:szCs w:val="22"/>
          <w:lang w:val="en-IN"/>
        </w:rPr>
      </w:pPr>
      <w:r w:rsidRPr="00897A5E">
        <w:rPr>
          <w:rFonts w:ascii="Calibri" w:hAnsi="Calibri"/>
          <w:sz w:val="22"/>
          <w:szCs w:val="22"/>
          <w:lang w:val="en-IN"/>
        </w:rPr>
        <w:t>Backup and Restore the server data using zip and tar.</w:t>
      </w:r>
    </w:p>
    <w:p w:rsidR="00897A5E" w:rsidRPr="00EB6DDF" w:rsidRDefault="00897A5E" w:rsidP="00897A5E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rFonts w:ascii="Calibri" w:hAnsi="Calibri"/>
          <w:sz w:val="22"/>
          <w:szCs w:val="22"/>
          <w:lang w:val="en-IN"/>
        </w:rPr>
      </w:pPr>
      <w:r w:rsidRPr="00EB6DDF">
        <w:rPr>
          <w:rFonts w:ascii="Calibri" w:hAnsi="Calibri"/>
          <w:sz w:val="22"/>
          <w:szCs w:val="22"/>
          <w:lang w:val="en-IN"/>
        </w:rPr>
        <w:t>File System administration and management like monitoring various logs, file system</w:t>
      </w:r>
      <w:r w:rsidR="003F1846">
        <w:rPr>
          <w:rFonts w:ascii="Calibri" w:hAnsi="Calibri"/>
          <w:sz w:val="22"/>
          <w:szCs w:val="22"/>
          <w:lang w:val="en-IN"/>
        </w:rPr>
        <w:t xml:space="preserve"> </w:t>
      </w:r>
      <w:r w:rsidRPr="00EB6DDF">
        <w:rPr>
          <w:rFonts w:ascii="Calibri" w:hAnsi="Calibri"/>
          <w:sz w:val="22"/>
          <w:szCs w:val="22"/>
          <w:lang w:val="en-IN"/>
        </w:rPr>
        <w:t>sizes etc.</w:t>
      </w:r>
    </w:p>
    <w:p w:rsidR="00897A5E" w:rsidRPr="00897A5E" w:rsidRDefault="00897A5E" w:rsidP="00897A5E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rFonts w:ascii="Calibri" w:hAnsi="Calibri"/>
          <w:sz w:val="22"/>
          <w:szCs w:val="22"/>
          <w:lang w:val="en-IN"/>
        </w:rPr>
      </w:pPr>
      <w:r w:rsidRPr="00897A5E">
        <w:rPr>
          <w:rFonts w:ascii="Calibri" w:hAnsi="Calibri"/>
          <w:sz w:val="22"/>
          <w:szCs w:val="22"/>
          <w:lang w:val="en-IN"/>
        </w:rPr>
        <w:t>Creating and maintaining of LVM partitions.</w:t>
      </w:r>
    </w:p>
    <w:p w:rsidR="00897A5E" w:rsidRPr="00897A5E" w:rsidRDefault="00EB6DDF" w:rsidP="00897A5E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Implementing the NFS, FTP, DNS </w:t>
      </w:r>
      <w:r w:rsidR="00897A5E" w:rsidRPr="00897A5E">
        <w:rPr>
          <w:rFonts w:ascii="Calibri" w:hAnsi="Calibri"/>
          <w:sz w:val="22"/>
          <w:szCs w:val="22"/>
          <w:lang w:val="en-IN"/>
        </w:rPr>
        <w:t>and Apache on Linux.</w:t>
      </w:r>
    </w:p>
    <w:p w:rsidR="00897A5E" w:rsidRPr="00897A5E" w:rsidRDefault="00897A5E" w:rsidP="00897A5E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rFonts w:ascii="Calibri" w:hAnsi="Calibri"/>
          <w:sz w:val="22"/>
          <w:szCs w:val="22"/>
          <w:lang w:val="en-IN"/>
        </w:rPr>
      </w:pPr>
      <w:r w:rsidRPr="00897A5E">
        <w:rPr>
          <w:rFonts w:ascii="Calibri" w:hAnsi="Calibri"/>
          <w:sz w:val="22"/>
          <w:szCs w:val="22"/>
          <w:lang w:val="en-IN"/>
        </w:rPr>
        <w:t>Creating the Partitions and Format Partitions.</w:t>
      </w:r>
    </w:p>
    <w:p w:rsidR="00897A5E" w:rsidRPr="00897A5E" w:rsidRDefault="00897A5E" w:rsidP="00897A5E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rFonts w:ascii="Calibri" w:hAnsi="Calibri"/>
          <w:sz w:val="22"/>
          <w:szCs w:val="22"/>
          <w:lang w:val="en-IN"/>
        </w:rPr>
      </w:pPr>
      <w:r w:rsidRPr="00897A5E">
        <w:rPr>
          <w:rFonts w:ascii="Calibri" w:hAnsi="Calibri"/>
          <w:sz w:val="22"/>
          <w:szCs w:val="22"/>
          <w:lang w:val="en-IN"/>
        </w:rPr>
        <w:t>Configuring and a</w:t>
      </w:r>
      <w:r w:rsidR="00554E34">
        <w:rPr>
          <w:rFonts w:ascii="Calibri" w:hAnsi="Calibri"/>
          <w:sz w:val="22"/>
          <w:szCs w:val="22"/>
          <w:lang w:val="en-IN"/>
        </w:rPr>
        <w:t>dministering the NFS .</w:t>
      </w:r>
    </w:p>
    <w:p w:rsidR="00897A5E" w:rsidRPr="00897A5E" w:rsidRDefault="00897A5E" w:rsidP="00897A5E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rFonts w:ascii="Calibri" w:hAnsi="Calibri"/>
          <w:sz w:val="22"/>
          <w:szCs w:val="22"/>
          <w:lang w:val="en-IN"/>
        </w:rPr>
      </w:pPr>
      <w:r w:rsidRPr="00897A5E">
        <w:rPr>
          <w:rFonts w:ascii="Calibri" w:hAnsi="Calibri"/>
          <w:sz w:val="22"/>
          <w:szCs w:val="22"/>
          <w:lang w:val="en-IN"/>
        </w:rPr>
        <w:t>Configuration and troubleshooting SSH Trusting.</w:t>
      </w:r>
    </w:p>
    <w:p w:rsidR="00897A5E" w:rsidRPr="00897A5E" w:rsidRDefault="00897A5E" w:rsidP="00897A5E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rFonts w:ascii="Calibri" w:hAnsi="Calibri"/>
          <w:sz w:val="22"/>
          <w:szCs w:val="22"/>
          <w:lang w:val="en-IN"/>
        </w:rPr>
      </w:pPr>
      <w:r w:rsidRPr="00897A5E">
        <w:rPr>
          <w:rFonts w:ascii="Calibri" w:hAnsi="Calibri"/>
          <w:sz w:val="22"/>
          <w:szCs w:val="22"/>
          <w:lang w:val="en-IN"/>
        </w:rPr>
        <w:t>Working on OS and Hardware issues with various 3rd party vendors.</w:t>
      </w:r>
    </w:p>
    <w:p w:rsidR="00897A5E" w:rsidRPr="00897A5E" w:rsidRDefault="00897A5E" w:rsidP="00897A5E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rFonts w:ascii="Calibri" w:hAnsi="Calibri"/>
          <w:sz w:val="22"/>
          <w:szCs w:val="22"/>
          <w:lang w:val="en-IN"/>
        </w:rPr>
      </w:pPr>
      <w:r w:rsidRPr="00897A5E">
        <w:rPr>
          <w:rFonts w:ascii="Calibri" w:hAnsi="Calibri"/>
          <w:sz w:val="22"/>
          <w:szCs w:val="22"/>
          <w:lang w:val="en-IN"/>
        </w:rPr>
        <w:t>Troubleshooting Linux server performance issue like memory and swap utilization.</w:t>
      </w:r>
    </w:p>
    <w:p w:rsidR="002C69B6" w:rsidRDefault="00BC5EA3" w:rsidP="00897A5E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rFonts w:ascii="Calibri" w:hAnsi="Calibri"/>
          <w:sz w:val="22"/>
          <w:szCs w:val="22"/>
          <w:lang w:val="en-IN"/>
        </w:rPr>
      </w:pPr>
      <w:r w:rsidRPr="00897A5E">
        <w:rPr>
          <w:rFonts w:ascii="Calibri" w:hAnsi="Calibri"/>
          <w:sz w:val="22"/>
          <w:szCs w:val="22"/>
          <w:lang w:val="en-IN"/>
        </w:rPr>
        <w:t>Analysing</w:t>
      </w:r>
      <w:r w:rsidR="00897A5E" w:rsidRPr="00897A5E">
        <w:rPr>
          <w:rFonts w:ascii="Calibri" w:hAnsi="Calibri"/>
          <w:sz w:val="22"/>
          <w:szCs w:val="22"/>
          <w:lang w:val="en-IN"/>
        </w:rPr>
        <w:t xml:space="preserve"> Hardware errors and reporting to the support team</w:t>
      </w:r>
    </w:p>
    <w:p w:rsidR="0025745C" w:rsidRPr="00897A5E" w:rsidRDefault="0025745C" w:rsidP="0025745C">
      <w:pPr>
        <w:pStyle w:val="ListParagraph"/>
        <w:numPr>
          <w:ilvl w:val="0"/>
          <w:numId w:val="12"/>
        </w:numPr>
        <w:spacing w:after="100" w:afterAutospacing="1" w:line="240" w:lineRule="auto"/>
        <w:jc w:val="both"/>
        <w:outlineLvl w:val="0"/>
        <w:rPr>
          <w:rStyle w:val="apple-style-span"/>
          <w:rFonts w:eastAsiaTheme="majorEastAsia" w:cs="Calibri"/>
        </w:rPr>
      </w:pPr>
      <w:r w:rsidRPr="00897A5E">
        <w:rPr>
          <w:rStyle w:val="apple-style-span"/>
          <w:rFonts w:eastAsiaTheme="majorEastAsia" w:cs="Calibri"/>
        </w:rPr>
        <w:t>Track and own all incident, problem and change managements work through a ticketing system.</w:t>
      </w:r>
    </w:p>
    <w:p w:rsidR="0025745C" w:rsidRPr="00897A5E" w:rsidRDefault="0025745C" w:rsidP="0025745C">
      <w:pPr>
        <w:pStyle w:val="ListParagraph"/>
        <w:numPr>
          <w:ilvl w:val="0"/>
          <w:numId w:val="12"/>
        </w:numPr>
        <w:spacing w:after="100" w:afterAutospacing="1" w:line="240" w:lineRule="auto"/>
        <w:jc w:val="both"/>
        <w:outlineLvl w:val="0"/>
        <w:rPr>
          <w:rStyle w:val="apple-style-span"/>
          <w:rFonts w:eastAsiaTheme="majorEastAsia" w:cs="Calibri"/>
        </w:rPr>
      </w:pPr>
      <w:r w:rsidRPr="00897A5E">
        <w:rPr>
          <w:rStyle w:val="apple-style-span"/>
          <w:rFonts w:eastAsiaTheme="majorEastAsia" w:cs="Calibri"/>
        </w:rPr>
        <w:t>Working on  User and Group Administration</w:t>
      </w:r>
    </w:p>
    <w:p w:rsidR="0025745C" w:rsidRPr="00897A5E" w:rsidRDefault="0025745C" w:rsidP="0025745C">
      <w:pPr>
        <w:pStyle w:val="ListParagraph"/>
        <w:numPr>
          <w:ilvl w:val="0"/>
          <w:numId w:val="12"/>
        </w:numPr>
        <w:spacing w:after="100" w:afterAutospacing="1" w:line="240" w:lineRule="auto"/>
        <w:jc w:val="both"/>
        <w:outlineLvl w:val="0"/>
        <w:rPr>
          <w:rStyle w:val="apple-style-span"/>
          <w:rFonts w:eastAsiaTheme="majorEastAsia" w:cs="Calibri"/>
        </w:rPr>
      </w:pPr>
      <w:r w:rsidRPr="00897A5E">
        <w:rPr>
          <w:rStyle w:val="apple-style-span"/>
          <w:rFonts w:eastAsiaTheme="majorEastAsia" w:cs="Calibri"/>
        </w:rPr>
        <w:t xml:space="preserve">Monitoring and </w:t>
      </w:r>
      <w:r w:rsidR="00BC5EA3" w:rsidRPr="00897A5E">
        <w:rPr>
          <w:rStyle w:val="apple-style-span"/>
          <w:rFonts w:eastAsiaTheme="majorEastAsia" w:cs="Calibri"/>
        </w:rPr>
        <w:t>analysing</w:t>
      </w:r>
      <w:r w:rsidRPr="00897A5E">
        <w:rPr>
          <w:rStyle w:val="apple-style-span"/>
          <w:rFonts w:eastAsiaTheme="majorEastAsia" w:cs="Calibri"/>
        </w:rPr>
        <w:t xml:space="preserve"> the logs and troubleshooting the servers</w:t>
      </w:r>
    </w:p>
    <w:p w:rsidR="0025745C" w:rsidRPr="00897A5E" w:rsidRDefault="0025745C" w:rsidP="0025745C">
      <w:pPr>
        <w:pStyle w:val="ListParagraph"/>
        <w:numPr>
          <w:ilvl w:val="0"/>
          <w:numId w:val="12"/>
        </w:numPr>
        <w:spacing w:after="100" w:afterAutospacing="1" w:line="240" w:lineRule="auto"/>
        <w:jc w:val="both"/>
        <w:outlineLvl w:val="0"/>
        <w:rPr>
          <w:rStyle w:val="apple-style-span"/>
          <w:rFonts w:eastAsiaTheme="majorEastAsia" w:cs="Calibri"/>
        </w:rPr>
      </w:pPr>
      <w:r w:rsidRPr="00897A5E">
        <w:rPr>
          <w:rStyle w:val="apple-style-span"/>
          <w:rFonts w:eastAsiaTheme="majorEastAsia" w:cs="Calibri"/>
        </w:rPr>
        <w:t>Servers are decommission as per client request</w:t>
      </w:r>
    </w:p>
    <w:p w:rsidR="0025745C" w:rsidRPr="00897A5E" w:rsidRDefault="0025745C" w:rsidP="0025745C">
      <w:pPr>
        <w:pStyle w:val="ListParagraph"/>
        <w:numPr>
          <w:ilvl w:val="0"/>
          <w:numId w:val="12"/>
        </w:numPr>
        <w:spacing w:after="100" w:afterAutospacing="1" w:line="240" w:lineRule="auto"/>
        <w:jc w:val="both"/>
        <w:outlineLvl w:val="0"/>
        <w:rPr>
          <w:rStyle w:val="apple-style-span"/>
          <w:rFonts w:eastAsiaTheme="majorEastAsia" w:cs="Calibri"/>
        </w:rPr>
      </w:pPr>
      <w:r w:rsidRPr="00897A5E">
        <w:rPr>
          <w:rStyle w:val="apple-style-span"/>
          <w:rFonts w:eastAsiaTheme="majorEastAsia" w:cs="Calibri"/>
        </w:rPr>
        <w:t>House keeping the file systems when it reaches the threshold values</w:t>
      </w:r>
    </w:p>
    <w:p w:rsidR="0025745C" w:rsidRPr="0025745C" w:rsidRDefault="0025745C" w:rsidP="0025745C">
      <w:pPr>
        <w:pStyle w:val="ListParagraph"/>
        <w:numPr>
          <w:ilvl w:val="0"/>
          <w:numId w:val="12"/>
        </w:numPr>
        <w:spacing w:after="100" w:afterAutospacing="1" w:line="240" w:lineRule="auto"/>
        <w:jc w:val="both"/>
        <w:outlineLvl w:val="0"/>
        <w:rPr>
          <w:rFonts w:eastAsiaTheme="majorEastAsia" w:cs="Calibri"/>
        </w:rPr>
      </w:pPr>
      <w:r w:rsidRPr="00897A5E">
        <w:rPr>
          <w:rStyle w:val="apple-style-span"/>
          <w:rFonts w:eastAsiaTheme="majorEastAsia" w:cs="Calibri"/>
        </w:rPr>
        <w:t>Strictly follow the processes like Change Management, Incident management</w:t>
      </w:r>
    </w:p>
    <w:sectPr w:rsidR="0025745C" w:rsidRPr="0025745C" w:rsidSect="00C23F10">
      <w:pgSz w:w="12240" w:h="15840" w:code="1"/>
      <w:pgMar w:top="720" w:right="720" w:bottom="720" w:left="720" w:header="283" w:footer="624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72AF" w:rsidRDefault="003572AF">
      <w:pPr>
        <w:spacing w:after="0" w:line="240" w:lineRule="auto"/>
      </w:pPr>
      <w:r>
        <w:separator/>
      </w:r>
    </w:p>
    <w:p w:rsidR="003572AF" w:rsidRDefault="003572AF"/>
  </w:endnote>
  <w:endnote w:type="continuationSeparator" w:id="0">
    <w:p w:rsidR="003572AF" w:rsidRDefault="003572AF">
      <w:pPr>
        <w:spacing w:after="0" w:line="240" w:lineRule="auto"/>
      </w:pPr>
      <w:r>
        <w:continuationSeparator/>
      </w:r>
    </w:p>
    <w:p w:rsidR="003572AF" w:rsidRDefault="003572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72AF" w:rsidRDefault="003572AF">
      <w:pPr>
        <w:spacing w:after="0" w:line="240" w:lineRule="auto"/>
      </w:pPr>
      <w:r>
        <w:separator/>
      </w:r>
    </w:p>
    <w:p w:rsidR="003572AF" w:rsidRDefault="003572AF"/>
  </w:footnote>
  <w:footnote w:type="continuationSeparator" w:id="0">
    <w:p w:rsidR="003572AF" w:rsidRDefault="003572AF">
      <w:pPr>
        <w:spacing w:after="0" w:line="240" w:lineRule="auto"/>
      </w:pPr>
      <w:r>
        <w:continuationSeparator/>
      </w:r>
    </w:p>
    <w:p w:rsidR="003572AF" w:rsidRDefault="003572AF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862BD"/>
    <w:multiLevelType w:val="hybridMultilevel"/>
    <w:tmpl w:val="66100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372CC"/>
    <w:multiLevelType w:val="hybridMultilevel"/>
    <w:tmpl w:val="9D568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6E67FA"/>
    <w:multiLevelType w:val="hybridMultilevel"/>
    <w:tmpl w:val="5CC2D2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B2201"/>
    <w:multiLevelType w:val="hybridMultilevel"/>
    <w:tmpl w:val="5E2C55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573418"/>
    <w:multiLevelType w:val="hybridMultilevel"/>
    <w:tmpl w:val="7682C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AC4C9E"/>
    <w:multiLevelType w:val="hybridMultilevel"/>
    <w:tmpl w:val="3E0A7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C7652F"/>
    <w:multiLevelType w:val="hybridMultilevel"/>
    <w:tmpl w:val="1D4E8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430D3A"/>
    <w:multiLevelType w:val="hybridMultilevel"/>
    <w:tmpl w:val="43A6C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B93547"/>
    <w:multiLevelType w:val="hybridMultilevel"/>
    <w:tmpl w:val="4434FD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FC13BA"/>
    <w:multiLevelType w:val="hybridMultilevel"/>
    <w:tmpl w:val="E1E6AF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F21900"/>
    <w:multiLevelType w:val="hybridMultilevel"/>
    <w:tmpl w:val="B5065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2A71D2"/>
    <w:multiLevelType w:val="hybridMultilevel"/>
    <w:tmpl w:val="94FAD2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2070B5"/>
    <w:multiLevelType w:val="hybridMultilevel"/>
    <w:tmpl w:val="65002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3162A9"/>
    <w:multiLevelType w:val="hybridMultilevel"/>
    <w:tmpl w:val="53D8E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DA02CA"/>
    <w:multiLevelType w:val="hybridMultilevel"/>
    <w:tmpl w:val="6F36CA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3458C"/>
    <w:multiLevelType w:val="multilevel"/>
    <w:tmpl w:val="79CCF7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6B3F11B3"/>
    <w:multiLevelType w:val="hybridMultilevel"/>
    <w:tmpl w:val="72E2C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8945BE"/>
    <w:multiLevelType w:val="hybridMultilevel"/>
    <w:tmpl w:val="B8C4C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7634D0"/>
    <w:multiLevelType w:val="multilevel"/>
    <w:tmpl w:val="8CF075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13"/>
  </w:num>
  <w:num w:numId="5">
    <w:abstractNumId w:val="5"/>
  </w:num>
  <w:num w:numId="6">
    <w:abstractNumId w:val="1"/>
  </w:num>
  <w:num w:numId="7">
    <w:abstractNumId w:val="7"/>
  </w:num>
  <w:num w:numId="8">
    <w:abstractNumId w:val="17"/>
  </w:num>
  <w:num w:numId="9">
    <w:abstractNumId w:val="0"/>
  </w:num>
  <w:num w:numId="10">
    <w:abstractNumId w:val="16"/>
  </w:num>
  <w:num w:numId="11">
    <w:abstractNumId w:val="12"/>
  </w:num>
  <w:num w:numId="12">
    <w:abstractNumId w:val="14"/>
  </w:num>
  <w:num w:numId="13">
    <w:abstractNumId w:val="11"/>
  </w:num>
  <w:num w:numId="14">
    <w:abstractNumId w:val="2"/>
  </w:num>
  <w:num w:numId="15">
    <w:abstractNumId w:val="10"/>
  </w:num>
  <w:num w:numId="16">
    <w:abstractNumId w:val="3"/>
  </w:num>
  <w:num w:numId="17">
    <w:abstractNumId w:val="6"/>
  </w:num>
  <w:num w:numId="18">
    <w:abstractNumId w:val="4"/>
  </w:num>
  <w:num w:numId="19">
    <w:abstractNumId w:val="18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96E94"/>
    <w:rsid w:val="000052B8"/>
    <w:rsid w:val="00011C59"/>
    <w:rsid w:val="00022B0E"/>
    <w:rsid w:val="00034759"/>
    <w:rsid w:val="00044981"/>
    <w:rsid w:val="000458C6"/>
    <w:rsid w:val="0006221E"/>
    <w:rsid w:val="0006358A"/>
    <w:rsid w:val="00064FC1"/>
    <w:rsid w:val="00067536"/>
    <w:rsid w:val="000914D9"/>
    <w:rsid w:val="0009271A"/>
    <w:rsid w:val="000928FE"/>
    <w:rsid w:val="00095C1B"/>
    <w:rsid w:val="00096944"/>
    <w:rsid w:val="000A1B11"/>
    <w:rsid w:val="000A7450"/>
    <w:rsid w:val="000B3188"/>
    <w:rsid w:val="000B3CC1"/>
    <w:rsid w:val="000C16F2"/>
    <w:rsid w:val="000C2AC9"/>
    <w:rsid w:val="000C5E6C"/>
    <w:rsid w:val="000D3582"/>
    <w:rsid w:val="000E0A44"/>
    <w:rsid w:val="000E48BA"/>
    <w:rsid w:val="000E7C65"/>
    <w:rsid w:val="000F1838"/>
    <w:rsid w:val="00100FB2"/>
    <w:rsid w:val="00104401"/>
    <w:rsid w:val="00111DAF"/>
    <w:rsid w:val="00115F95"/>
    <w:rsid w:val="00116639"/>
    <w:rsid w:val="0012726C"/>
    <w:rsid w:val="0013442C"/>
    <w:rsid w:val="0013622C"/>
    <w:rsid w:val="001438B2"/>
    <w:rsid w:val="00145D14"/>
    <w:rsid w:val="00146768"/>
    <w:rsid w:val="001535B6"/>
    <w:rsid w:val="00161371"/>
    <w:rsid w:val="00162E02"/>
    <w:rsid w:val="001806CD"/>
    <w:rsid w:val="00181B7F"/>
    <w:rsid w:val="00182B9E"/>
    <w:rsid w:val="00185361"/>
    <w:rsid w:val="00190687"/>
    <w:rsid w:val="00191B2B"/>
    <w:rsid w:val="0019682B"/>
    <w:rsid w:val="001A59E9"/>
    <w:rsid w:val="001B1C5D"/>
    <w:rsid w:val="001B4B98"/>
    <w:rsid w:val="001C3310"/>
    <w:rsid w:val="001C6D34"/>
    <w:rsid w:val="001D6B81"/>
    <w:rsid w:val="001E0E27"/>
    <w:rsid w:val="001F368B"/>
    <w:rsid w:val="001F5F68"/>
    <w:rsid w:val="0020484C"/>
    <w:rsid w:val="00215F39"/>
    <w:rsid w:val="00217817"/>
    <w:rsid w:val="0022084A"/>
    <w:rsid w:val="0023794A"/>
    <w:rsid w:val="00242801"/>
    <w:rsid w:val="0024351C"/>
    <w:rsid w:val="002463D5"/>
    <w:rsid w:val="00253B85"/>
    <w:rsid w:val="0025745C"/>
    <w:rsid w:val="0026052F"/>
    <w:rsid w:val="00263A7C"/>
    <w:rsid w:val="00264F9E"/>
    <w:rsid w:val="002665B5"/>
    <w:rsid w:val="00276DAF"/>
    <w:rsid w:val="00277FB8"/>
    <w:rsid w:val="00285618"/>
    <w:rsid w:val="00286AD7"/>
    <w:rsid w:val="00291C3C"/>
    <w:rsid w:val="002A1541"/>
    <w:rsid w:val="002A169D"/>
    <w:rsid w:val="002A1DD5"/>
    <w:rsid w:val="002A56D6"/>
    <w:rsid w:val="002A7145"/>
    <w:rsid w:val="002B19F9"/>
    <w:rsid w:val="002B4B0F"/>
    <w:rsid w:val="002C0D6E"/>
    <w:rsid w:val="002C69B6"/>
    <w:rsid w:val="002D1DCD"/>
    <w:rsid w:val="002D6D9A"/>
    <w:rsid w:val="002E17B0"/>
    <w:rsid w:val="002F14CD"/>
    <w:rsid w:val="002F232B"/>
    <w:rsid w:val="003223B1"/>
    <w:rsid w:val="00326500"/>
    <w:rsid w:val="00330E09"/>
    <w:rsid w:val="00336B29"/>
    <w:rsid w:val="00347AA2"/>
    <w:rsid w:val="00350301"/>
    <w:rsid w:val="0035300C"/>
    <w:rsid w:val="00353D78"/>
    <w:rsid w:val="003544EF"/>
    <w:rsid w:val="003572AF"/>
    <w:rsid w:val="00372C85"/>
    <w:rsid w:val="003846B5"/>
    <w:rsid w:val="0039306C"/>
    <w:rsid w:val="00395D83"/>
    <w:rsid w:val="003A4738"/>
    <w:rsid w:val="003A5D84"/>
    <w:rsid w:val="003C61B7"/>
    <w:rsid w:val="003E1BEF"/>
    <w:rsid w:val="003E2F33"/>
    <w:rsid w:val="003F164C"/>
    <w:rsid w:val="003F1846"/>
    <w:rsid w:val="003F260C"/>
    <w:rsid w:val="003F56DD"/>
    <w:rsid w:val="003F6321"/>
    <w:rsid w:val="003F7B83"/>
    <w:rsid w:val="00400C30"/>
    <w:rsid w:val="00402786"/>
    <w:rsid w:val="00412009"/>
    <w:rsid w:val="00412287"/>
    <w:rsid w:val="00412E93"/>
    <w:rsid w:val="00420F55"/>
    <w:rsid w:val="004234EC"/>
    <w:rsid w:val="00424B89"/>
    <w:rsid w:val="00427182"/>
    <w:rsid w:val="00437B79"/>
    <w:rsid w:val="00443720"/>
    <w:rsid w:val="00443CF1"/>
    <w:rsid w:val="00452587"/>
    <w:rsid w:val="00461D61"/>
    <w:rsid w:val="00473422"/>
    <w:rsid w:val="00481D61"/>
    <w:rsid w:val="0048523D"/>
    <w:rsid w:val="00494296"/>
    <w:rsid w:val="004964B0"/>
    <w:rsid w:val="004A4512"/>
    <w:rsid w:val="004A5D64"/>
    <w:rsid w:val="004A6C3B"/>
    <w:rsid w:val="004B6D60"/>
    <w:rsid w:val="004C35CE"/>
    <w:rsid w:val="004D1874"/>
    <w:rsid w:val="004D2DCB"/>
    <w:rsid w:val="004D357D"/>
    <w:rsid w:val="004E5D1F"/>
    <w:rsid w:val="004F4958"/>
    <w:rsid w:val="004F7531"/>
    <w:rsid w:val="005110DE"/>
    <w:rsid w:val="005137F0"/>
    <w:rsid w:val="005204D7"/>
    <w:rsid w:val="00522A96"/>
    <w:rsid w:val="00537B27"/>
    <w:rsid w:val="00554E34"/>
    <w:rsid w:val="00561B81"/>
    <w:rsid w:val="0057022A"/>
    <w:rsid w:val="00581951"/>
    <w:rsid w:val="00581C64"/>
    <w:rsid w:val="00582E97"/>
    <w:rsid w:val="005973E2"/>
    <w:rsid w:val="00597BEC"/>
    <w:rsid w:val="005B35C5"/>
    <w:rsid w:val="005C6DB2"/>
    <w:rsid w:val="005D007D"/>
    <w:rsid w:val="005D1840"/>
    <w:rsid w:val="005D39B4"/>
    <w:rsid w:val="005D4DD9"/>
    <w:rsid w:val="005E430D"/>
    <w:rsid w:val="005E5AE9"/>
    <w:rsid w:val="005E684B"/>
    <w:rsid w:val="005F1751"/>
    <w:rsid w:val="005F3A1A"/>
    <w:rsid w:val="005F4645"/>
    <w:rsid w:val="00606A9D"/>
    <w:rsid w:val="0061382F"/>
    <w:rsid w:val="00625352"/>
    <w:rsid w:val="00626A19"/>
    <w:rsid w:val="00643EE2"/>
    <w:rsid w:val="006441B5"/>
    <w:rsid w:val="006445D1"/>
    <w:rsid w:val="00644D7E"/>
    <w:rsid w:val="006646AA"/>
    <w:rsid w:val="00680F19"/>
    <w:rsid w:val="00682636"/>
    <w:rsid w:val="00693730"/>
    <w:rsid w:val="006972DF"/>
    <w:rsid w:val="0069766A"/>
    <w:rsid w:val="006B2B3B"/>
    <w:rsid w:val="006C1391"/>
    <w:rsid w:val="006C49A1"/>
    <w:rsid w:val="006C4B9A"/>
    <w:rsid w:val="006C73C4"/>
    <w:rsid w:val="006D3736"/>
    <w:rsid w:val="006D7522"/>
    <w:rsid w:val="006E3C37"/>
    <w:rsid w:val="006F17B5"/>
    <w:rsid w:val="006F395C"/>
    <w:rsid w:val="00700529"/>
    <w:rsid w:val="00700CF8"/>
    <w:rsid w:val="00700DEE"/>
    <w:rsid w:val="00705A9C"/>
    <w:rsid w:val="00714D19"/>
    <w:rsid w:val="00716F7F"/>
    <w:rsid w:val="007221C5"/>
    <w:rsid w:val="00731A3A"/>
    <w:rsid w:val="00731ADC"/>
    <w:rsid w:val="0074283B"/>
    <w:rsid w:val="00746730"/>
    <w:rsid w:val="00746A83"/>
    <w:rsid w:val="00766EB7"/>
    <w:rsid w:val="00791C1A"/>
    <w:rsid w:val="007958B7"/>
    <w:rsid w:val="007B1911"/>
    <w:rsid w:val="007B313A"/>
    <w:rsid w:val="007B432C"/>
    <w:rsid w:val="007C04A8"/>
    <w:rsid w:val="007C05A0"/>
    <w:rsid w:val="007C1E24"/>
    <w:rsid w:val="007C4B3F"/>
    <w:rsid w:val="007D1CD2"/>
    <w:rsid w:val="007D4B79"/>
    <w:rsid w:val="007E0FCB"/>
    <w:rsid w:val="007E182C"/>
    <w:rsid w:val="007E27C5"/>
    <w:rsid w:val="007F381F"/>
    <w:rsid w:val="007F540D"/>
    <w:rsid w:val="007F6E7B"/>
    <w:rsid w:val="00802DCA"/>
    <w:rsid w:val="00812B29"/>
    <w:rsid w:val="00814644"/>
    <w:rsid w:val="00815913"/>
    <w:rsid w:val="00815CC4"/>
    <w:rsid w:val="00820A40"/>
    <w:rsid w:val="008221E4"/>
    <w:rsid w:val="0082271F"/>
    <w:rsid w:val="00834C5A"/>
    <w:rsid w:val="00836597"/>
    <w:rsid w:val="008402D2"/>
    <w:rsid w:val="00843C42"/>
    <w:rsid w:val="008462AB"/>
    <w:rsid w:val="00851A25"/>
    <w:rsid w:val="00866ECD"/>
    <w:rsid w:val="00881C97"/>
    <w:rsid w:val="00894844"/>
    <w:rsid w:val="00894F87"/>
    <w:rsid w:val="00895906"/>
    <w:rsid w:val="00897A5E"/>
    <w:rsid w:val="008B2CD6"/>
    <w:rsid w:val="008B6604"/>
    <w:rsid w:val="008B75B9"/>
    <w:rsid w:val="008D1473"/>
    <w:rsid w:val="008D2FDB"/>
    <w:rsid w:val="008D50BE"/>
    <w:rsid w:val="008E1494"/>
    <w:rsid w:val="008E2D4A"/>
    <w:rsid w:val="008E53D7"/>
    <w:rsid w:val="008E7F12"/>
    <w:rsid w:val="008F149C"/>
    <w:rsid w:val="008F7953"/>
    <w:rsid w:val="009018CD"/>
    <w:rsid w:val="009055C5"/>
    <w:rsid w:val="00905F4B"/>
    <w:rsid w:val="00923621"/>
    <w:rsid w:val="009427BA"/>
    <w:rsid w:val="00957E44"/>
    <w:rsid w:val="0096249C"/>
    <w:rsid w:val="009640D6"/>
    <w:rsid w:val="00983E7C"/>
    <w:rsid w:val="00985323"/>
    <w:rsid w:val="00990073"/>
    <w:rsid w:val="00993A35"/>
    <w:rsid w:val="00997628"/>
    <w:rsid w:val="009A3216"/>
    <w:rsid w:val="009A4A20"/>
    <w:rsid w:val="009B7660"/>
    <w:rsid w:val="009C16BB"/>
    <w:rsid w:val="009C7A90"/>
    <w:rsid w:val="009E360F"/>
    <w:rsid w:val="009F2E07"/>
    <w:rsid w:val="009F49BC"/>
    <w:rsid w:val="00A05A6E"/>
    <w:rsid w:val="00A116B7"/>
    <w:rsid w:val="00A228E8"/>
    <w:rsid w:val="00A3064D"/>
    <w:rsid w:val="00A32049"/>
    <w:rsid w:val="00A325F5"/>
    <w:rsid w:val="00A326A6"/>
    <w:rsid w:val="00A45873"/>
    <w:rsid w:val="00A4773F"/>
    <w:rsid w:val="00A55BA2"/>
    <w:rsid w:val="00A729D0"/>
    <w:rsid w:val="00A767E0"/>
    <w:rsid w:val="00A9165A"/>
    <w:rsid w:val="00AA1F0F"/>
    <w:rsid w:val="00AA6090"/>
    <w:rsid w:val="00AC0763"/>
    <w:rsid w:val="00AD0053"/>
    <w:rsid w:val="00AD1DD9"/>
    <w:rsid w:val="00AD5DCA"/>
    <w:rsid w:val="00AE1FB8"/>
    <w:rsid w:val="00AE7641"/>
    <w:rsid w:val="00AF1DB5"/>
    <w:rsid w:val="00AF35AB"/>
    <w:rsid w:val="00AF6C9F"/>
    <w:rsid w:val="00B031B6"/>
    <w:rsid w:val="00B06C97"/>
    <w:rsid w:val="00B11009"/>
    <w:rsid w:val="00B1414C"/>
    <w:rsid w:val="00B141ED"/>
    <w:rsid w:val="00B23BB2"/>
    <w:rsid w:val="00B27877"/>
    <w:rsid w:val="00B35BCF"/>
    <w:rsid w:val="00B4117D"/>
    <w:rsid w:val="00B4452E"/>
    <w:rsid w:val="00B45F71"/>
    <w:rsid w:val="00B53664"/>
    <w:rsid w:val="00B67CA2"/>
    <w:rsid w:val="00B716BE"/>
    <w:rsid w:val="00B756C7"/>
    <w:rsid w:val="00B824B0"/>
    <w:rsid w:val="00B861FF"/>
    <w:rsid w:val="00B869AD"/>
    <w:rsid w:val="00B95485"/>
    <w:rsid w:val="00BA2DF8"/>
    <w:rsid w:val="00BA61B9"/>
    <w:rsid w:val="00BA620F"/>
    <w:rsid w:val="00BB068E"/>
    <w:rsid w:val="00BC3620"/>
    <w:rsid w:val="00BC5EA3"/>
    <w:rsid w:val="00BD074A"/>
    <w:rsid w:val="00BD4C8F"/>
    <w:rsid w:val="00BE19B4"/>
    <w:rsid w:val="00BE2155"/>
    <w:rsid w:val="00BE3120"/>
    <w:rsid w:val="00BE50F0"/>
    <w:rsid w:val="00BF1130"/>
    <w:rsid w:val="00BF36D6"/>
    <w:rsid w:val="00BF6D16"/>
    <w:rsid w:val="00C20A0D"/>
    <w:rsid w:val="00C23313"/>
    <w:rsid w:val="00C23F10"/>
    <w:rsid w:val="00C24AD6"/>
    <w:rsid w:val="00C27A6E"/>
    <w:rsid w:val="00C27B3A"/>
    <w:rsid w:val="00C329A7"/>
    <w:rsid w:val="00C41C9D"/>
    <w:rsid w:val="00C5350B"/>
    <w:rsid w:val="00C63E7A"/>
    <w:rsid w:val="00C65F94"/>
    <w:rsid w:val="00C66376"/>
    <w:rsid w:val="00C85F90"/>
    <w:rsid w:val="00CB1276"/>
    <w:rsid w:val="00CB1829"/>
    <w:rsid w:val="00CB4D6C"/>
    <w:rsid w:val="00CC7EB8"/>
    <w:rsid w:val="00CD3FA2"/>
    <w:rsid w:val="00D2043A"/>
    <w:rsid w:val="00D3043C"/>
    <w:rsid w:val="00D33B48"/>
    <w:rsid w:val="00D35F35"/>
    <w:rsid w:val="00D36D89"/>
    <w:rsid w:val="00D376A7"/>
    <w:rsid w:val="00D42CB6"/>
    <w:rsid w:val="00D4488A"/>
    <w:rsid w:val="00D50699"/>
    <w:rsid w:val="00D532D3"/>
    <w:rsid w:val="00D63436"/>
    <w:rsid w:val="00D80F6D"/>
    <w:rsid w:val="00D814F2"/>
    <w:rsid w:val="00D8446A"/>
    <w:rsid w:val="00D87EA6"/>
    <w:rsid w:val="00D901B9"/>
    <w:rsid w:val="00DA09C9"/>
    <w:rsid w:val="00DA7979"/>
    <w:rsid w:val="00DA7AA6"/>
    <w:rsid w:val="00DB6962"/>
    <w:rsid w:val="00DC2CCE"/>
    <w:rsid w:val="00DC47C5"/>
    <w:rsid w:val="00DD6649"/>
    <w:rsid w:val="00DE2E5F"/>
    <w:rsid w:val="00DE3B9F"/>
    <w:rsid w:val="00DF1355"/>
    <w:rsid w:val="00DF235D"/>
    <w:rsid w:val="00E016F5"/>
    <w:rsid w:val="00E02025"/>
    <w:rsid w:val="00E0226C"/>
    <w:rsid w:val="00E0670D"/>
    <w:rsid w:val="00E07905"/>
    <w:rsid w:val="00E1050F"/>
    <w:rsid w:val="00E2559C"/>
    <w:rsid w:val="00E3698C"/>
    <w:rsid w:val="00E55259"/>
    <w:rsid w:val="00E55FAD"/>
    <w:rsid w:val="00E565F9"/>
    <w:rsid w:val="00E650E9"/>
    <w:rsid w:val="00E65CFC"/>
    <w:rsid w:val="00E830A0"/>
    <w:rsid w:val="00E85DF7"/>
    <w:rsid w:val="00E9066B"/>
    <w:rsid w:val="00E90C23"/>
    <w:rsid w:val="00E91E21"/>
    <w:rsid w:val="00E92EA7"/>
    <w:rsid w:val="00E94B13"/>
    <w:rsid w:val="00E96E94"/>
    <w:rsid w:val="00E97485"/>
    <w:rsid w:val="00E97D69"/>
    <w:rsid w:val="00EA6DEF"/>
    <w:rsid w:val="00EB00BA"/>
    <w:rsid w:val="00EB28AE"/>
    <w:rsid w:val="00EB33B8"/>
    <w:rsid w:val="00EB4564"/>
    <w:rsid w:val="00EB60E0"/>
    <w:rsid w:val="00EB6DDF"/>
    <w:rsid w:val="00EE4BEA"/>
    <w:rsid w:val="00EF122E"/>
    <w:rsid w:val="00EF3D6D"/>
    <w:rsid w:val="00F038B3"/>
    <w:rsid w:val="00F2553B"/>
    <w:rsid w:val="00F27699"/>
    <w:rsid w:val="00F35D8E"/>
    <w:rsid w:val="00F65981"/>
    <w:rsid w:val="00F66845"/>
    <w:rsid w:val="00F73ED5"/>
    <w:rsid w:val="00F84FCE"/>
    <w:rsid w:val="00F87078"/>
    <w:rsid w:val="00F91498"/>
    <w:rsid w:val="00FA08E1"/>
    <w:rsid w:val="00FC5465"/>
    <w:rsid w:val="00FC72D4"/>
    <w:rsid w:val="00FC7BA3"/>
    <w:rsid w:val="00FD1999"/>
    <w:rsid w:val="00FE1036"/>
    <w:rsid w:val="00FE1349"/>
    <w:rsid w:val="00FE352F"/>
    <w:rsid w:val="00FE4C29"/>
    <w:rsid w:val="00FE54DA"/>
    <w:rsid w:val="00FE6419"/>
    <w:rsid w:val="00FF471C"/>
    <w:rsid w:val="00FF63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63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AA1F0F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3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188"/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link w:val="ContactInfoChar"/>
    <w:qFormat/>
    <w:rsid w:val="000B3188"/>
    <w:pPr>
      <w:spacing w:after="0" w:line="240" w:lineRule="auto"/>
      <w:jc w:val="right"/>
    </w:pPr>
    <w:rPr>
      <w:b/>
      <w:color w:val="403152" w:themeColor="accent4" w:themeShade="80"/>
      <w:sz w:val="22"/>
    </w:rPr>
  </w:style>
  <w:style w:type="paragraph" w:styleId="Header">
    <w:name w:val="header"/>
    <w:basedOn w:val="Normal"/>
    <w:link w:val="HeaderChar"/>
    <w:uiPriority w:val="99"/>
    <w:unhideWhenUsed/>
    <w:rsid w:val="000B3188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customStyle="1" w:styleId="ContactInfoChar">
    <w:name w:val="Contact Info Char"/>
    <w:basedOn w:val="DefaultParagraphFont"/>
    <w:link w:val="ContactInfo"/>
    <w:rsid w:val="00AA1F0F"/>
    <w:rPr>
      <w:b/>
      <w:color w:val="403152" w:themeColor="accent4" w:themeShade="80"/>
    </w:rPr>
  </w:style>
  <w:style w:type="character" w:customStyle="1" w:styleId="HeaderChar">
    <w:name w:val="Header Char"/>
    <w:basedOn w:val="DefaultParagraphFont"/>
    <w:link w:val="Header"/>
    <w:uiPriority w:val="99"/>
    <w:rsid w:val="000B3188"/>
  </w:style>
  <w:style w:type="paragraph" w:styleId="Footer">
    <w:name w:val="footer"/>
    <w:basedOn w:val="Normal"/>
    <w:link w:val="FooterChar"/>
    <w:uiPriority w:val="99"/>
    <w:unhideWhenUsed/>
    <w:rsid w:val="007D4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B79"/>
    <w:rPr>
      <w:sz w:val="20"/>
    </w:rPr>
  </w:style>
  <w:style w:type="paragraph" w:customStyle="1" w:styleId="YourName">
    <w:name w:val="Your Name"/>
    <w:link w:val="YourNameChar"/>
    <w:qFormat/>
    <w:rsid w:val="007D4B79"/>
    <w:pPr>
      <w:keepNext/>
      <w:keepLines/>
      <w:tabs>
        <w:tab w:val="left" w:pos="8640"/>
      </w:tabs>
      <w:spacing w:before="480" w:after="40" w:line="264" w:lineRule="auto"/>
      <w:jc w:val="right"/>
      <w:outlineLvl w:val="0"/>
    </w:pPr>
    <w:rPr>
      <w:rFonts w:eastAsiaTheme="majorEastAsia" w:cstheme="majorBidi"/>
      <w:b/>
      <w:bCs/>
      <w:caps/>
      <w:color w:val="000000" w:themeColor="text1"/>
      <w:spacing w:val="1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0B3188"/>
    <w:rPr>
      <w:color w:val="808080"/>
    </w:rPr>
  </w:style>
  <w:style w:type="character" w:customStyle="1" w:styleId="YourNameChar">
    <w:name w:val="Your Name Char"/>
    <w:basedOn w:val="DefaultParagraphFont"/>
    <w:link w:val="YourName"/>
    <w:rsid w:val="007D4B79"/>
    <w:rPr>
      <w:rFonts w:eastAsiaTheme="majorEastAsia" w:cstheme="majorBidi"/>
      <w:b/>
      <w:bCs/>
      <w:caps/>
      <w:color w:val="000000" w:themeColor="text1"/>
      <w:spacing w:val="10"/>
      <w:sz w:val="28"/>
      <w:szCs w:val="28"/>
    </w:rPr>
  </w:style>
  <w:style w:type="table" w:styleId="TableGrid">
    <w:name w:val="Table Grid"/>
    <w:basedOn w:val="TableNormal"/>
    <w:uiPriority w:val="59"/>
    <w:rsid w:val="000B31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ectionbodytext">
    <w:name w:val="Section body text"/>
    <w:link w:val="SectionbodytextChar"/>
    <w:qFormat/>
    <w:rsid w:val="007D4B79"/>
    <w:pPr>
      <w:spacing w:after="0"/>
    </w:pPr>
    <w:rPr>
      <w:color w:val="000000" w:themeColor="text1"/>
      <w:sz w:val="20"/>
    </w:rPr>
  </w:style>
  <w:style w:type="character" w:customStyle="1" w:styleId="SectionbodytextChar">
    <w:name w:val="Section body text Char"/>
    <w:basedOn w:val="DefaultParagraphFont"/>
    <w:link w:val="Sectionbodytext"/>
    <w:rsid w:val="007D4B79"/>
    <w:rPr>
      <w:color w:val="000000" w:themeColor="text1"/>
      <w:sz w:val="20"/>
    </w:rPr>
  </w:style>
  <w:style w:type="paragraph" w:customStyle="1" w:styleId="Sectionbodytextbold">
    <w:name w:val="Section body text bold"/>
    <w:link w:val="SectionbodytextboldChar"/>
    <w:qFormat/>
    <w:rsid w:val="000B3188"/>
    <w:pPr>
      <w:spacing w:after="0" w:line="240" w:lineRule="auto"/>
    </w:pPr>
    <w:rPr>
      <w:b/>
      <w:color w:val="000000" w:themeColor="text1"/>
      <w:sz w:val="20"/>
    </w:rPr>
  </w:style>
  <w:style w:type="character" w:customStyle="1" w:styleId="SectionbodytextboldChar">
    <w:name w:val="Section body text bold Char"/>
    <w:basedOn w:val="DefaultParagraphFont"/>
    <w:link w:val="Sectionbodytextbold"/>
    <w:rsid w:val="000B3188"/>
    <w:rPr>
      <w:b/>
      <w:color w:val="000000" w:themeColor="text1"/>
      <w:sz w:val="20"/>
    </w:rPr>
  </w:style>
  <w:style w:type="paragraph" w:customStyle="1" w:styleId="SectionHeading">
    <w:name w:val="Section Heading"/>
    <w:basedOn w:val="Normal"/>
    <w:link w:val="SectionHeadingChar"/>
    <w:qFormat/>
    <w:rsid w:val="00AA1F0F"/>
    <w:pPr>
      <w:spacing w:after="0" w:line="240" w:lineRule="auto"/>
    </w:pPr>
    <w:rPr>
      <w:b/>
      <w:caps/>
      <w:color w:val="595959" w:themeColor="text1" w:themeTint="A6"/>
    </w:rPr>
  </w:style>
  <w:style w:type="character" w:customStyle="1" w:styleId="SectionHeadingChar">
    <w:name w:val="Section Heading Char"/>
    <w:basedOn w:val="DefaultParagraphFont"/>
    <w:link w:val="SectionHeading"/>
    <w:rsid w:val="00AA1F0F"/>
    <w:rPr>
      <w:b/>
      <w:caps/>
      <w:color w:val="595959" w:themeColor="text1" w:themeTint="A6"/>
      <w:sz w:val="20"/>
    </w:rPr>
  </w:style>
  <w:style w:type="paragraph" w:styleId="ListParagraph">
    <w:name w:val="List Paragraph"/>
    <w:basedOn w:val="Normal"/>
    <w:uiPriority w:val="63"/>
    <w:qFormat/>
    <w:rsid w:val="00E96E94"/>
    <w:pPr>
      <w:spacing w:after="160" w:line="259" w:lineRule="auto"/>
      <w:ind w:left="720"/>
      <w:contextualSpacing/>
    </w:pPr>
    <w:rPr>
      <w:rFonts w:ascii="Calibri" w:eastAsia="Times New Roman" w:hAnsi="Calibri" w:cs="Times New Roman"/>
      <w:sz w:val="22"/>
      <w:lang w:val="en-IN"/>
    </w:rPr>
  </w:style>
  <w:style w:type="paragraph" w:customStyle="1" w:styleId="ResumeText">
    <w:name w:val="Resume Text"/>
    <w:basedOn w:val="Normal"/>
    <w:qFormat/>
    <w:rsid w:val="00905F4B"/>
    <w:pPr>
      <w:spacing w:before="40" w:after="40" w:line="288" w:lineRule="auto"/>
      <w:ind w:right="1440"/>
    </w:pPr>
    <w:rPr>
      <w:color w:val="595959" w:themeColor="text1" w:themeTint="A6"/>
      <w:kern w:val="20"/>
      <w:szCs w:val="20"/>
      <w:lang w:eastAsia="ja-JP"/>
    </w:rPr>
  </w:style>
  <w:style w:type="character" w:customStyle="1" w:styleId="apple-style-span">
    <w:name w:val="apple-style-span"/>
    <w:basedOn w:val="DefaultParagraphFont"/>
    <w:rsid w:val="002C69B6"/>
  </w:style>
  <w:style w:type="paragraph" w:styleId="BodyText">
    <w:name w:val="Body Text"/>
    <w:basedOn w:val="Normal"/>
    <w:link w:val="BodyTextChar"/>
    <w:uiPriority w:val="99"/>
    <w:rsid w:val="009018CD"/>
    <w:pPr>
      <w:spacing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9018CD"/>
    <w:rPr>
      <w:rFonts w:ascii="Times New Roman" w:eastAsia="Calibri" w:hAnsi="Times New Roman" w:cs="Times New Roman"/>
      <w:sz w:val="24"/>
      <w:szCs w:val="24"/>
    </w:rPr>
  </w:style>
  <w:style w:type="character" w:customStyle="1" w:styleId="apple-converted-space">
    <w:name w:val="apple-converted-space"/>
    <w:rsid w:val="00A767E0"/>
  </w:style>
  <w:style w:type="paragraph" w:styleId="NormalWeb">
    <w:name w:val="Normal (Web)"/>
    <w:basedOn w:val="Normal"/>
    <w:uiPriority w:val="99"/>
    <w:unhideWhenUsed/>
    <w:rsid w:val="00700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36D8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36D89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8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Entry-level%20resume%20reference%20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95498-9744-47FF-B01D-C55367E2A9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558C25-B0C9-4019-8C25-4989D197A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Entry-level resume reference sheet</Template>
  <TotalTime>116</TotalTime>
  <Pages>3</Pages>
  <Words>999</Words>
  <Characters>5696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Entry-level resume reference sheet</vt:lpstr>
    </vt:vector>
  </TitlesOfParts>
  <Company>CtrlSoft</Company>
  <LinksUpToDate>false</LinksUpToDate>
  <CharactersWithSpaces>6682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Entry-level resume reference sheet</dc:title>
  <dc:creator>Windows User</dc:creator>
  <cp:lastModifiedBy>ismail - [2010]</cp:lastModifiedBy>
  <cp:revision>89</cp:revision>
  <dcterms:created xsi:type="dcterms:W3CDTF">2018-07-19T04:12:00Z</dcterms:created>
  <dcterms:modified xsi:type="dcterms:W3CDTF">2019-06-26T06:09:00Z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TC103782939990</vt:lpwstr>
  </property>
</Properties>
</file>